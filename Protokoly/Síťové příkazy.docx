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507E" w14:textId="57D4DD20" w:rsidR="00F21D13" w:rsidRPr="00FF15AA" w:rsidRDefault="00FF15AA" w:rsidP="00971378">
      <w:pPr>
        <w:pStyle w:val="Nadpis1"/>
        <w:rPr>
          <w:lang w:val="cs-CZ"/>
        </w:rPr>
      </w:pPr>
      <w:r>
        <w:rPr>
          <w:lang w:val="cs-CZ"/>
        </w:rPr>
        <w:t>Síťové příkazy</w:t>
      </w:r>
    </w:p>
    <w:p w14:paraId="3CE2C671" w14:textId="3668D6A5" w:rsidR="00971378" w:rsidRDefault="00971378" w:rsidP="00971378">
      <w:pPr>
        <w:rPr>
          <w:lang w:eastAsia="x-none"/>
        </w:rPr>
      </w:pPr>
      <w:r>
        <w:rPr>
          <w:lang w:eastAsia="x-none"/>
        </w:rPr>
        <w:t>Datum zpracování:</w:t>
      </w:r>
      <w:r w:rsidR="00FF15AA">
        <w:rPr>
          <w:lang w:eastAsia="x-none"/>
        </w:rPr>
        <w:t xml:space="preserve"> 28. 2. 2022</w:t>
      </w:r>
    </w:p>
    <w:p w14:paraId="62E3C0A1" w14:textId="25530DA6" w:rsidR="00971378" w:rsidRDefault="00971378" w:rsidP="00971378">
      <w:pPr>
        <w:rPr>
          <w:lang w:eastAsia="x-none"/>
        </w:rPr>
      </w:pPr>
      <w:r>
        <w:rPr>
          <w:lang w:eastAsia="x-none"/>
        </w:rPr>
        <w:t>Zpracovali:</w:t>
      </w:r>
      <w:r w:rsidR="00FF15AA">
        <w:rPr>
          <w:lang w:eastAsia="x-none"/>
        </w:rPr>
        <w:t xml:space="preserve"> Kevin Daněk</w:t>
      </w:r>
    </w:p>
    <w:p w14:paraId="5661C9B0" w14:textId="77777777" w:rsidR="00971378" w:rsidRDefault="00971378" w:rsidP="00971378">
      <w:pPr>
        <w:rPr>
          <w:lang w:eastAsia="x-none"/>
        </w:rPr>
      </w:pPr>
    </w:p>
    <w:p w14:paraId="00833FAE" w14:textId="77777777" w:rsidR="00971378" w:rsidRDefault="00971378" w:rsidP="00971378">
      <w:pPr>
        <w:rPr>
          <w:lang w:eastAsia="x-none"/>
        </w:rPr>
      </w:pPr>
    </w:p>
    <w:p w14:paraId="462EA86A" w14:textId="77777777" w:rsidR="00971378" w:rsidRDefault="00971378" w:rsidP="00971378">
      <w:pPr>
        <w:pStyle w:val="Nadpis2"/>
      </w:pPr>
      <w:r>
        <w:br w:type="page"/>
      </w:r>
      <w:r>
        <w:lastRenderedPageBreak/>
        <w:t>Zadání</w:t>
      </w:r>
    </w:p>
    <w:p w14:paraId="5D01EA9D" w14:textId="77777777" w:rsidR="00FF15AA" w:rsidRDefault="00FF15AA" w:rsidP="00FF15AA">
      <w:r>
        <w:t>Vaším úkolem je vyzkoušet si příkazy, které souvisejí se sítí. Pokud není uvedeno jinak, pracujte v hlavním operačním systému. Některé dílčí úlohy mohou vyžadovat i spuštěný virtuální počítač (image disku, nekomprimovaný image). Spusťte jej před zahájením práce na úlohách.</w:t>
      </w:r>
    </w:p>
    <w:p w14:paraId="07E03829" w14:textId="77777777" w:rsidR="00FF15AA" w:rsidRDefault="00FF15AA" w:rsidP="00FF15AA">
      <w:pPr>
        <w:numPr>
          <w:ilvl w:val="0"/>
          <w:numId w:val="3"/>
        </w:numPr>
      </w:pPr>
      <w:r>
        <w:t>Příkaz ip a (ip je příkaz, a přepínač) vypíše nastavení vašich síťových rozhraní</w:t>
      </w:r>
    </w:p>
    <w:p w14:paraId="29A913FF" w14:textId="77777777" w:rsidR="00FF15AA" w:rsidRDefault="00FF15AA" w:rsidP="00FF15AA">
      <w:pPr>
        <w:numPr>
          <w:ilvl w:val="1"/>
          <w:numId w:val="3"/>
        </w:numPr>
        <w:spacing w:line="240" w:lineRule="auto"/>
      </w:pPr>
      <w:r>
        <w:t>zjistěte a do protokolu zkopírujte kompletní nastavení všech sítových adaptérů</w:t>
      </w:r>
    </w:p>
    <w:p w14:paraId="13E9EC50" w14:textId="77777777" w:rsidR="00FF15AA" w:rsidRDefault="00FF15AA" w:rsidP="00FF15AA">
      <w:pPr>
        <w:numPr>
          <w:ilvl w:val="1"/>
          <w:numId w:val="3"/>
        </w:numPr>
        <w:spacing w:line="240" w:lineRule="auto"/>
      </w:pPr>
      <w:r>
        <w:t>okomentujte jednotlivé položky</w:t>
      </w:r>
    </w:p>
    <w:p w14:paraId="5E770E6F" w14:textId="4AF77FAD" w:rsidR="00FF15AA" w:rsidRDefault="00FF15AA" w:rsidP="00FF15AA">
      <w:pPr>
        <w:numPr>
          <w:ilvl w:val="1"/>
          <w:numId w:val="3"/>
        </w:numPr>
        <w:spacing w:line="240" w:lineRule="auto"/>
      </w:pPr>
      <w:r>
        <w:t>proveďte totéž pomocí příkazu ifconfig, porovnejte výstupy a krátce okomentujte</w:t>
      </w:r>
    </w:p>
    <w:p w14:paraId="483484E0" w14:textId="77777777" w:rsidR="00FF15AA" w:rsidRDefault="00FF15AA" w:rsidP="00FF15AA">
      <w:pPr>
        <w:numPr>
          <w:ilvl w:val="0"/>
          <w:numId w:val="3"/>
        </w:numPr>
      </w:pPr>
      <w:r>
        <w:t>Příkaz ip n vypíše MAC adresy okolních počítačů a jejich přiřazení k IP adresám a kanonickým jménům</w:t>
      </w:r>
    </w:p>
    <w:p w14:paraId="333B5908" w14:textId="77777777" w:rsidR="00FF15AA" w:rsidRDefault="00FF15AA" w:rsidP="00FF15AA">
      <w:pPr>
        <w:numPr>
          <w:ilvl w:val="1"/>
          <w:numId w:val="3"/>
        </w:numPr>
      </w:pPr>
      <w:r>
        <w:t>vložte výstup</w:t>
      </w:r>
    </w:p>
    <w:p w14:paraId="62F89FED" w14:textId="77777777" w:rsidR="00FF15AA" w:rsidRDefault="00FF15AA" w:rsidP="00C344BF">
      <w:pPr>
        <w:numPr>
          <w:ilvl w:val="1"/>
          <w:numId w:val="3"/>
        </w:numPr>
      </w:pPr>
      <w:r>
        <w:t>pomocí online zdrojů zjistěte z MAC adres výrobce zjištěného síťového hardware</w:t>
      </w:r>
    </w:p>
    <w:p w14:paraId="6786039A" w14:textId="77777777" w:rsidR="00FF15AA" w:rsidRDefault="00FF15AA" w:rsidP="00FF15AA">
      <w:pPr>
        <w:numPr>
          <w:ilvl w:val="1"/>
          <w:numId w:val="3"/>
        </w:numPr>
      </w:pPr>
      <w:r>
        <w:t>proveďte totéž pomocí příkazu arp, porovnejte výstupy a krátce okomentujte</w:t>
      </w:r>
    </w:p>
    <w:p w14:paraId="1F2F4609" w14:textId="77777777" w:rsidR="00FF15AA" w:rsidRDefault="00FF15AA" w:rsidP="00FF15AA">
      <w:pPr>
        <w:numPr>
          <w:ilvl w:val="0"/>
          <w:numId w:val="3"/>
        </w:numPr>
      </w:pPr>
      <w:r>
        <w:t>Příkaz ss vypíše provoz na síťových rozhraních</w:t>
      </w:r>
    </w:p>
    <w:p w14:paraId="4B526C0C" w14:textId="77777777" w:rsidR="00FF15AA" w:rsidRDefault="00FF15AA" w:rsidP="00FF15AA">
      <w:pPr>
        <w:numPr>
          <w:ilvl w:val="1"/>
          <w:numId w:val="3"/>
        </w:numPr>
      </w:pPr>
      <w:r>
        <w:t>vypište a okomentujte seznam aktuálních spojení</w:t>
      </w:r>
    </w:p>
    <w:p w14:paraId="23450F38" w14:textId="77777777" w:rsidR="00FF15AA" w:rsidRDefault="00FF15AA" w:rsidP="00D07423">
      <w:pPr>
        <w:numPr>
          <w:ilvl w:val="1"/>
          <w:numId w:val="3"/>
        </w:numPr>
      </w:pPr>
      <w:r>
        <w:t>vypište a okomentujte seznam otevřených portů</w:t>
      </w:r>
    </w:p>
    <w:p w14:paraId="63A59275" w14:textId="77777777" w:rsidR="00FF15AA" w:rsidRDefault="00FF15AA" w:rsidP="00B2294D">
      <w:pPr>
        <w:numPr>
          <w:ilvl w:val="1"/>
          <w:numId w:val="3"/>
        </w:numPr>
      </w:pPr>
      <w:r>
        <w:t>na závěr cvičení vypište souhrnné statistiky všech protokolů a hlavní bloky okomentujte</w:t>
      </w:r>
    </w:p>
    <w:p w14:paraId="236F0011" w14:textId="77777777" w:rsidR="00FF15AA" w:rsidRDefault="00FF15AA" w:rsidP="00FF15AA">
      <w:pPr>
        <w:numPr>
          <w:ilvl w:val="1"/>
          <w:numId w:val="3"/>
        </w:numPr>
      </w:pPr>
      <w:r>
        <w:t>totéž proveďte příkazem netstat</w:t>
      </w:r>
    </w:p>
    <w:p w14:paraId="23AE16F8" w14:textId="77777777" w:rsidR="00FF15AA" w:rsidRDefault="00FF15AA" w:rsidP="00FF15AA">
      <w:pPr>
        <w:numPr>
          <w:ilvl w:val="0"/>
          <w:numId w:val="3"/>
        </w:numPr>
      </w:pPr>
      <w:r>
        <w:t>Příkaz ping – zkusí kontaktovat konkrétní server a zjistí čas jeho odpovědi. Tato hodnota vypovídá o vzdálenosti k serveru, jeho vytížení, případně o vytížení datové linky, kterou jste připojení.</w:t>
      </w:r>
    </w:p>
    <w:p w14:paraId="7D648DED" w14:textId="77777777" w:rsidR="00FF15AA" w:rsidRDefault="00FF15AA" w:rsidP="00FF15AA">
      <w:pPr>
        <w:numPr>
          <w:ilvl w:val="1"/>
          <w:numId w:val="3"/>
        </w:numPr>
      </w:pPr>
      <w:r>
        <w:t>Zjišťujte odezvu na servery www.tul.cz, www.seznam.cz, www.google.cz, www.facebook.com za následujících podmínek: (a porovnejte výsledky)</w:t>
      </w:r>
    </w:p>
    <w:p w14:paraId="0D9CE36A" w14:textId="77777777" w:rsidR="00FF15AA" w:rsidRDefault="00FF15AA" w:rsidP="00FF15AA">
      <w:pPr>
        <w:numPr>
          <w:ilvl w:val="2"/>
          <w:numId w:val="3"/>
        </w:numPr>
      </w:pPr>
      <w:r>
        <w:t>při odesílání paketů velkých 1024 bajtů (jedním z parametrů pingu lze nastavit velikost odesílaných paketů (nejběžnější jsou 64 B velké).</w:t>
      </w:r>
    </w:p>
    <w:p w14:paraId="6EFDE977" w14:textId="77777777" w:rsidR="00FF15AA" w:rsidRDefault="00FF15AA" w:rsidP="00FF15AA">
      <w:pPr>
        <w:numPr>
          <w:ilvl w:val="1"/>
          <w:numId w:val="3"/>
        </w:numPr>
      </w:pPr>
      <w:r>
        <w:t xml:space="preserve">Zjistěte pokusy, jak maximálně velký datový paket lze odeslat pomocí PING. (Větší už neprojdou </w:t>
      </w:r>
      <w:proofErr w:type="gramStart"/>
      <w:r>
        <w:t>sítí</w:t>
      </w:r>
      <w:proofErr w:type="gramEnd"/>
      <w:r>
        <w:t xml:space="preserve"> a tedy na ně nepřijde odpověď). Zdůvodněte velikost limitů.</w:t>
      </w:r>
    </w:p>
    <w:p w14:paraId="03920FCA" w14:textId="77777777" w:rsidR="00FF15AA" w:rsidRDefault="00FF15AA" w:rsidP="00FF15AA">
      <w:pPr>
        <w:numPr>
          <w:ilvl w:val="0"/>
          <w:numId w:val="3"/>
        </w:numPr>
      </w:pPr>
      <w:r>
        <w:t xml:space="preserve">Příkaz </w:t>
      </w:r>
      <w:proofErr w:type="gramStart"/>
      <w:r>
        <w:t>traceroute - zjistí</w:t>
      </w:r>
      <w:proofErr w:type="gramEnd"/>
      <w:r>
        <w:t xml:space="preserve"> cestu k danému serveru, tedy směrovače, které jsou po cestě.</w:t>
      </w:r>
    </w:p>
    <w:p w14:paraId="3619AEC3" w14:textId="7753BF17" w:rsidR="00FF15AA" w:rsidRDefault="00FF15AA" w:rsidP="00FF15AA">
      <w:pPr>
        <w:numPr>
          <w:ilvl w:val="1"/>
          <w:numId w:val="3"/>
        </w:numPr>
      </w:pPr>
      <w:r>
        <w:t xml:space="preserve">Proveďte trasovaní k </w:t>
      </w:r>
      <w:hyperlink r:id="rId8" w:history="1">
        <w:r w:rsidRPr="00601642">
          <w:rPr>
            <w:rStyle w:val="Hypertextovodkaz"/>
          </w:rPr>
          <w:t>www.zoznam.sk</w:t>
        </w:r>
      </w:hyperlink>
      <w:r>
        <w:t>.</w:t>
      </w:r>
    </w:p>
    <w:p w14:paraId="01144D21" w14:textId="092D9E2C" w:rsidR="00FF15AA" w:rsidRDefault="00FF15AA" w:rsidP="00FF15AA">
      <w:pPr>
        <w:numPr>
          <w:ilvl w:val="1"/>
          <w:numId w:val="3"/>
        </w:numPr>
      </w:pPr>
      <w:r>
        <w:t xml:space="preserve">Odhadněte cestu, kudy data prochází. Využijte k tomu web společnosti Ripe NCC, kde můžete zadat libovolnou Evropskou adresu a databáze Vám vrátí záznam, komu IP adresa </w:t>
      </w:r>
      <w:proofErr w:type="gramStart"/>
      <w:r>
        <w:t>patří</w:t>
      </w:r>
      <w:proofErr w:type="gramEnd"/>
      <w:r>
        <w:t xml:space="preserve"> a jakou má adresu.</w:t>
      </w:r>
    </w:p>
    <w:p w14:paraId="1B61BB63" w14:textId="3499DF38" w:rsidR="00971378" w:rsidRDefault="00971378" w:rsidP="00DA1206">
      <w:pPr>
        <w:pStyle w:val="Nadpis1"/>
      </w:pPr>
      <w:r>
        <w:br w:type="page"/>
      </w:r>
      <w:r>
        <w:lastRenderedPageBreak/>
        <w:t>Postup</w:t>
      </w:r>
    </w:p>
    <w:p w14:paraId="3D203377" w14:textId="77777777" w:rsidR="0006198F" w:rsidRDefault="009B1870" w:rsidP="00DA1206">
      <w:pPr>
        <w:pStyle w:val="Nadpis2"/>
        <w:rPr>
          <w:i/>
        </w:rPr>
      </w:pPr>
      <w:r w:rsidRPr="009B1870">
        <w:t xml:space="preserve">Příkaz </w:t>
      </w:r>
      <w:r w:rsidRPr="009B1870">
        <w:rPr>
          <w:i/>
        </w:rPr>
        <w:t>ip</w:t>
      </w:r>
      <w:r w:rsidRPr="009B1870">
        <w:t xml:space="preserve"> s přepínačem </w:t>
      </w:r>
      <w:r w:rsidRPr="009B1870">
        <w:rPr>
          <w:i/>
        </w:rPr>
        <w:t>a</w:t>
      </w:r>
    </w:p>
    <w:p w14:paraId="514F828B" w14:textId="06E3FACC" w:rsidR="0006198F" w:rsidRDefault="00F36E89" w:rsidP="0006198F">
      <w:r>
        <w:t>Příkaz ip a vypíše nastavení všech přítomných síťových rozhraní</w:t>
      </w:r>
      <w:r w:rsidR="00F36F70">
        <w:t xml:space="preserve">. </w:t>
      </w:r>
    </w:p>
    <w:p w14:paraId="73191F86" w14:textId="0FD732A5" w:rsidR="00F36F70" w:rsidRDefault="00F36F70" w:rsidP="00AA2527">
      <w:r>
        <w:t xml:space="preserve">Prvním přítomným zařízením byl tzv. </w:t>
      </w:r>
      <w:r w:rsidRPr="00F36F70">
        <w:rPr>
          <w:b/>
          <w:bCs/>
        </w:rPr>
        <w:t>loopback</w:t>
      </w:r>
      <w:r w:rsidR="00241929">
        <w:t xml:space="preserve">. Jedná se o softwarové rozhraní, </w:t>
      </w:r>
      <w:r w:rsidR="00AA2527">
        <w:t xml:space="preserve">standardně s adresou 127.0.0.1 (RFC5735, sekce 4), </w:t>
      </w:r>
      <w:r w:rsidR="00241929">
        <w:t xml:space="preserve">které je používáno jako „interní host“ (RFC1122, </w:t>
      </w:r>
      <w:r w:rsidR="00AA2527">
        <w:t xml:space="preserve">sekce 3.2.1.3) pro dané zařízení, tedy komunikace skrz toto rozhraní nikdy neopouští lokální zařízení a </w:t>
      </w:r>
      <w:proofErr w:type="gramStart"/>
      <w:r w:rsidR="00AA2527">
        <w:t>slouží</w:t>
      </w:r>
      <w:proofErr w:type="gramEnd"/>
      <w:r w:rsidR="00AA2527">
        <w:t xml:space="preserve"> jako smyčka pro testování a simulování provozu na síťové kartě.</w:t>
      </w:r>
    </w:p>
    <w:p w14:paraId="531A0499" w14:textId="77777777" w:rsidR="00F36F70" w:rsidRPr="00AA2527" w:rsidRDefault="00F36F70" w:rsidP="00AA2527">
      <w:pPr>
        <w:pStyle w:val="Codeiguess"/>
      </w:pPr>
      <w:r w:rsidRPr="00AA2527">
        <w:t>1: lo: &lt;</w:t>
      </w:r>
      <w:proofErr w:type="gramStart"/>
      <w:r w:rsidRPr="00AA2527">
        <w:t>LOOPBACK,UP</w:t>
      </w:r>
      <w:proofErr w:type="gramEnd"/>
      <w:r w:rsidRPr="00AA2527">
        <w:t>,LOWER_UP&gt; mtu 65536 qdisc noqueue state UNKNOWN group default qlen 1000</w:t>
      </w:r>
    </w:p>
    <w:p w14:paraId="282F3AC0" w14:textId="77777777" w:rsidR="00F36F70" w:rsidRPr="00AA2527" w:rsidRDefault="00F36F70" w:rsidP="00AA2527">
      <w:pPr>
        <w:pStyle w:val="Codeiguess"/>
      </w:pPr>
      <w:r w:rsidRPr="00AA2527">
        <w:t xml:space="preserve">    link/loopback </w:t>
      </w:r>
      <w:proofErr w:type="gramStart"/>
      <w:r w:rsidRPr="00AA2527">
        <w:t>00:00:00:00:00:00</w:t>
      </w:r>
      <w:proofErr w:type="gramEnd"/>
      <w:r w:rsidRPr="00AA2527">
        <w:t xml:space="preserve"> brd 00:00:00:00:00:00</w:t>
      </w:r>
    </w:p>
    <w:p w14:paraId="36ED9112" w14:textId="77777777" w:rsidR="00F36F70" w:rsidRPr="00AA2527" w:rsidRDefault="00F36F70" w:rsidP="00AA2527">
      <w:pPr>
        <w:pStyle w:val="Codeiguess"/>
      </w:pPr>
      <w:r w:rsidRPr="00AA2527">
        <w:t xml:space="preserve">    inet 127.0.0.1/8 scope host lo</w:t>
      </w:r>
    </w:p>
    <w:p w14:paraId="52E337A7" w14:textId="77777777" w:rsidR="00F36F70" w:rsidRPr="00AA2527" w:rsidRDefault="00F36F70" w:rsidP="00AA2527">
      <w:pPr>
        <w:pStyle w:val="Codeiguess"/>
      </w:pPr>
      <w:r w:rsidRPr="00AA2527">
        <w:t xml:space="preserve">       valid_lft forever preferred_lft forever</w:t>
      </w:r>
    </w:p>
    <w:p w14:paraId="71DAF2E2" w14:textId="77777777" w:rsidR="00F36F70" w:rsidRPr="00AA2527" w:rsidRDefault="00F36F70" w:rsidP="00AA2527">
      <w:pPr>
        <w:pStyle w:val="Codeiguess"/>
      </w:pPr>
      <w:r w:rsidRPr="00AA2527">
        <w:t xml:space="preserve">    inet</w:t>
      </w:r>
      <w:proofErr w:type="gramStart"/>
      <w:r w:rsidRPr="00AA2527">
        <w:t>6 :</w:t>
      </w:r>
      <w:proofErr w:type="gramEnd"/>
      <w:r w:rsidRPr="00AA2527">
        <w:t>:1/128 scope host</w:t>
      </w:r>
    </w:p>
    <w:p w14:paraId="6B03A80E" w14:textId="77A4B38C" w:rsidR="00F36F70" w:rsidRPr="00AA2527" w:rsidRDefault="00F36F70" w:rsidP="00AA2527">
      <w:pPr>
        <w:pStyle w:val="Codeiguess"/>
      </w:pPr>
      <w:r w:rsidRPr="00AA2527">
        <w:t xml:space="preserve">       valid_lft forever preferred_lft forever</w:t>
      </w:r>
    </w:p>
    <w:p w14:paraId="240E892F" w14:textId="26C2E36D" w:rsidR="00AA2527" w:rsidRDefault="00AE50A5" w:rsidP="0006198F">
      <w:r>
        <w:t>Druhým rozhraním je PCI přídavná karta</w:t>
      </w:r>
    </w:p>
    <w:p w14:paraId="4C99E694" w14:textId="77777777" w:rsidR="00734AFD" w:rsidRDefault="00734AFD" w:rsidP="00734AFD">
      <w:pPr>
        <w:pStyle w:val="Codeiguess"/>
      </w:pPr>
      <w:r>
        <w:t>2: p2p1: &lt;</w:t>
      </w:r>
      <w:proofErr w:type="gramStart"/>
      <w:r>
        <w:t>BROADCAST,MULTICAST</w:t>
      </w:r>
      <w:proofErr w:type="gramEnd"/>
      <w:r>
        <w:t>,UP,LOWER_UP&gt; mtu 1500 qdisc mq state UP group default qlen 1000</w:t>
      </w:r>
    </w:p>
    <w:p w14:paraId="472F881E" w14:textId="77777777" w:rsidR="00734AFD" w:rsidRDefault="00734AFD" w:rsidP="00734AFD">
      <w:pPr>
        <w:pStyle w:val="Codeiguess"/>
      </w:pPr>
      <w:r>
        <w:t xml:space="preserve">    link/ether b</w:t>
      </w:r>
      <w:proofErr w:type="gramStart"/>
      <w:r>
        <w:t>4:96:91:26:1</w:t>
      </w:r>
      <w:proofErr w:type="gramEnd"/>
      <w:r>
        <w:t>a:e9 brd ff:ff:ff:ff:ff:ff</w:t>
      </w:r>
    </w:p>
    <w:p w14:paraId="0585C443" w14:textId="77777777" w:rsidR="00734AFD" w:rsidRDefault="00734AFD" w:rsidP="00734AFD">
      <w:pPr>
        <w:pStyle w:val="Codeiguess"/>
      </w:pPr>
      <w:r>
        <w:t xml:space="preserve">    inet 192.168.1.156/24 brd 192.168.1.255 scope global noprefixroute dynamic p2p1</w:t>
      </w:r>
    </w:p>
    <w:p w14:paraId="77C6FE40" w14:textId="77777777" w:rsidR="00734AFD" w:rsidRDefault="00734AFD" w:rsidP="00734AFD">
      <w:pPr>
        <w:pStyle w:val="Codeiguess"/>
      </w:pPr>
      <w:r>
        <w:t xml:space="preserve">       valid_lft 42820sec preferred_lft 42820sec</w:t>
      </w:r>
    </w:p>
    <w:p w14:paraId="2814DB22" w14:textId="77777777" w:rsidR="00734AFD" w:rsidRDefault="00734AFD" w:rsidP="00734AFD">
      <w:pPr>
        <w:pStyle w:val="Codeiguess"/>
      </w:pPr>
      <w:r>
        <w:t xml:space="preserve">    inet6 fd03:8b53:4d8b:</w:t>
      </w:r>
      <w:proofErr w:type="gramStart"/>
      <w:r>
        <w:t>0:b</w:t>
      </w:r>
      <w:proofErr w:type="gramEnd"/>
      <w:r>
        <w:t>696:91ff:fe26:1ae9/64 scope global mngtmpaddr dynamic</w:t>
      </w:r>
    </w:p>
    <w:p w14:paraId="432760D2" w14:textId="77777777" w:rsidR="00734AFD" w:rsidRDefault="00734AFD" w:rsidP="00734AFD">
      <w:pPr>
        <w:pStyle w:val="Codeiguess"/>
      </w:pPr>
      <w:r>
        <w:t xml:space="preserve">       valid_lft forever preferred_lft forever</w:t>
      </w:r>
    </w:p>
    <w:p w14:paraId="58BA3E57" w14:textId="77777777" w:rsidR="00734AFD" w:rsidRDefault="00734AFD" w:rsidP="00734AFD">
      <w:pPr>
        <w:pStyle w:val="Codeiguess"/>
      </w:pPr>
      <w:r>
        <w:t xml:space="preserve">    inet6 fe</w:t>
      </w:r>
      <w:proofErr w:type="gramStart"/>
      <w:r>
        <w:t>80::</w:t>
      </w:r>
      <w:proofErr w:type="gramEnd"/>
      <w:r>
        <w:t>b696:91ff:fe26:1ae9/64 scope link</w:t>
      </w:r>
    </w:p>
    <w:p w14:paraId="62CD2D48" w14:textId="18701251" w:rsidR="00734AFD" w:rsidRDefault="00734AFD" w:rsidP="00734AFD">
      <w:pPr>
        <w:pStyle w:val="Codeiguess"/>
      </w:pPr>
      <w:r>
        <w:t xml:space="preserve">       valid_lft forever preferred_lft forever</w:t>
      </w:r>
    </w:p>
    <w:p w14:paraId="1E7B7356" w14:textId="39E6BACE" w:rsidR="00546632" w:rsidRDefault="00546632" w:rsidP="00546632">
      <w:r>
        <w:t>Třetí rozhraní je ethernetové rozhraní</w:t>
      </w:r>
      <w:r w:rsidR="00641AB7">
        <w:t>.</w:t>
      </w:r>
    </w:p>
    <w:p w14:paraId="7F2FF79F" w14:textId="77777777" w:rsidR="00546632" w:rsidRDefault="00546632" w:rsidP="00546632">
      <w:pPr>
        <w:pStyle w:val="Codeiguess"/>
      </w:pPr>
      <w:r>
        <w:t>3: enp0s31f6: &lt;</w:t>
      </w:r>
      <w:proofErr w:type="gramStart"/>
      <w:r>
        <w:t>BROADCAST,MULTICAST</w:t>
      </w:r>
      <w:proofErr w:type="gramEnd"/>
      <w:r>
        <w:t>,UP,LOWER_UP&gt; mtu 1500 qdisc pfifo_fast state UP group default qlen 1000</w:t>
      </w:r>
    </w:p>
    <w:p w14:paraId="6E3B8C44" w14:textId="77777777" w:rsidR="00546632" w:rsidRDefault="00546632" w:rsidP="00546632">
      <w:pPr>
        <w:pStyle w:val="Codeiguess"/>
      </w:pPr>
      <w:r>
        <w:t xml:space="preserve">    link/ether 54:</w:t>
      </w:r>
      <w:proofErr w:type="gramStart"/>
      <w:r>
        <w:t>bf:64:62</w:t>
      </w:r>
      <w:proofErr w:type="gramEnd"/>
      <w:r>
        <w:t>:ce:4b brd ff:ff:ff:ff:ff:ff</w:t>
      </w:r>
    </w:p>
    <w:p w14:paraId="7D80F021" w14:textId="77777777" w:rsidR="00546632" w:rsidRDefault="00546632" w:rsidP="00546632">
      <w:pPr>
        <w:pStyle w:val="Codeiguess"/>
      </w:pPr>
      <w:r>
        <w:t xml:space="preserve">    inet 147.230.78.78/21 brd 147.230.79.255 scope global noprefixroute dynamic enp0s31f6</w:t>
      </w:r>
    </w:p>
    <w:p w14:paraId="568923B0" w14:textId="77777777" w:rsidR="00546632" w:rsidRDefault="00546632" w:rsidP="00546632">
      <w:pPr>
        <w:pStyle w:val="Codeiguess"/>
      </w:pPr>
      <w:r>
        <w:t xml:space="preserve">       valid_lft 36532sec preferred_lft 36532sec</w:t>
      </w:r>
    </w:p>
    <w:p w14:paraId="662B00F6" w14:textId="77777777" w:rsidR="00546632" w:rsidRDefault="00546632" w:rsidP="00546632">
      <w:pPr>
        <w:pStyle w:val="Codeiguess"/>
      </w:pPr>
      <w:r>
        <w:t xml:space="preserve">    inet6 fe80::7ffe:</w:t>
      </w:r>
      <w:proofErr w:type="gramStart"/>
      <w:r>
        <w:t>8963:bc</w:t>
      </w:r>
      <w:proofErr w:type="gramEnd"/>
      <w:r>
        <w:t>14:f9ce/64 scope link tentative noprefixroute dadfailed</w:t>
      </w:r>
    </w:p>
    <w:p w14:paraId="1AD0B808" w14:textId="77777777" w:rsidR="00546632" w:rsidRDefault="00546632" w:rsidP="00546632">
      <w:pPr>
        <w:pStyle w:val="Codeiguess"/>
      </w:pPr>
      <w:r>
        <w:t xml:space="preserve">       valid_lft forever preferred_lft forever</w:t>
      </w:r>
    </w:p>
    <w:p w14:paraId="5430DC81" w14:textId="77777777" w:rsidR="00546632" w:rsidRDefault="00546632" w:rsidP="00546632">
      <w:pPr>
        <w:pStyle w:val="Codeiguess"/>
      </w:pPr>
      <w:r>
        <w:t xml:space="preserve">    inet6 fe80::6671:3582:2c7e:c8ac/64 scope link tentative noprefixroute dadfailed</w:t>
      </w:r>
    </w:p>
    <w:p w14:paraId="71881348" w14:textId="77777777" w:rsidR="00546632" w:rsidRDefault="00546632" w:rsidP="00546632">
      <w:pPr>
        <w:pStyle w:val="Codeiguess"/>
      </w:pPr>
      <w:r>
        <w:t xml:space="preserve">       valid_lft forever preferred_lft forever</w:t>
      </w:r>
    </w:p>
    <w:p w14:paraId="0C58A9DF" w14:textId="77777777" w:rsidR="00546632" w:rsidRDefault="00546632" w:rsidP="00546632">
      <w:pPr>
        <w:pStyle w:val="Codeiguess"/>
      </w:pPr>
      <w:r>
        <w:t xml:space="preserve">    inet6 fe80::53df:8</w:t>
      </w:r>
      <w:proofErr w:type="gramStart"/>
      <w:r>
        <w:t>fde:4335:467</w:t>
      </w:r>
      <w:proofErr w:type="gramEnd"/>
      <w:r>
        <w:t>/64 scope link tentative noprefixroute dadfailed</w:t>
      </w:r>
    </w:p>
    <w:p w14:paraId="2240EE5A" w14:textId="0B83FF62" w:rsidR="00546632" w:rsidRDefault="00546632" w:rsidP="00546632">
      <w:pPr>
        <w:pStyle w:val="Codeiguess"/>
      </w:pPr>
      <w:r>
        <w:t xml:space="preserve">       valid_lft forever preferred_lft forever</w:t>
      </w:r>
    </w:p>
    <w:p w14:paraId="15087CD2" w14:textId="096A01C4" w:rsidR="00C10B7F" w:rsidRDefault="00C10B7F" w:rsidP="00C10B7F">
      <w:r>
        <w:br w:type="page"/>
      </w:r>
      <w:r w:rsidR="00974455">
        <w:lastRenderedPageBreak/>
        <w:t>Čtvrtým rozhraním je bezdrátové rozhraní</w:t>
      </w:r>
      <w:r w:rsidR="00245DF3">
        <w:t xml:space="preserve"> na druhé PCI sběrn</w:t>
      </w:r>
      <w:r w:rsidR="00641AB7">
        <w:t>ici</w:t>
      </w:r>
      <w:r w:rsidR="00245DF3">
        <w:t>.</w:t>
      </w:r>
    </w:p>
    <w:p w14:paraId="041690DC" w14:textId="560EE8DE" w:rsidR="00C10B7F" w:rsidRDefault="00C10B7F" w:rsidP="00C10B7F">
      <w:pPr>
        <w:pStyle w:val="Codeiguess"/>
      </w:pPr>
      <w:r>
        <w:t>4: wlp2s0: &lt;</w:t>
      </w:r>
      <w:proofErr w:type="gramStart"/>
      <w:r>
        <w:t>BROADCAST,MULTICAST</w:t>
      </w:r>
      <w:proofErr w:type="gramEnd"/>
      <w:r>
        <w:t>,UP,LOWER_UP&gt; mtu 1500 qdisc mq state UP group default qlen 1000</w:t>
      </w:r>
    </w:p>
    <w:p w14:paraId="70BFF3AD" w14:textId="77777777" w:rsidR="00C10B7F" w:rsidRDefault="00C10B7F" w:rsidP="00C10B7F">
      <w:pPr>
        <w:pStyle w:val="Codeiguess"/>
      </w:pPr>
      <w:r>
        <w:t xml:space="preserve">    link/ether 7c:2</w:t>
      </w:r>
      <w:proofErr w:type="gramStart"/>
      <w:r>
        <w:t>a:31:1</w:t>
      </w:r>
      <w:proofErr w:type="gramEnd"/>
      <w:r>
        <w:t>f:63:23 brd ff:ff:ff:ff:ff:ff</w:t>
      </w:r>
    </w:p>
    <w:p w14:paraId="0EF4370D" w14:textId="77777777" w:rsidR="00C10B7F" w:rsidRDefault="00C10B7F" w:rsidP="00C10B7F">
      <w:pPr>
        <w:pStyle w:val="Codeiguess"/>
      </w:pPr>
      <w:r>
        <w:t xml:space="preserve">    inet 192.168.174.82/21 brd 192.168.175.255 scope global noprefixroute dynamic wlp2s0</w:t>
      </w:r>
    </w:p>
    <w:p w14:paraId="49F0A34C" w14:textId="77777777" w:rsidR="00C10B7F" w:rsidRDefault="00C10B7F" w:rsidP="00C10B7F">
      <w:pPr>
        <w:pStyle w:val="Codeiguess"/>
      </w:pPr>
      <w:r>
        <w:t xml:space="preserve">       valid_lft 429sec preferred_lft 429sec</w:t>
      </w:r>
    </w:p>
    <w:p w14:paraId="2FB56F94" w14:textId="77777777" w:rsidR="00C10B7F" w:rsidRDefault="00C10B7F" w:rsidP="00C10B7F">
      <w:pPr>
        <w:pStyle w:val="Codeiguess"/>
      </w:pPr>
      <w:r>
        <w:t xml:space="preserve">    inet6 fe</w:t>
      </w:r>
      <w:proofErr w:type="gramStart"/>
      <w:r>
        <w:t>80::</w:t>
      </w:r>
      <w:proofErr w:type="gramEnd"/>
      <w:r>
        <w:t>f252:f0a9:fda:77f6/64 scope link noprefixroute</w:t>
      </w:r>
    </w:p>
    <w:p w14:paraId="61E91A75" w14:textId="42D26198" w:rsidR="00C10B7F" w:rsidRDefault="00C10B7F" w:rsidP="00C10B7F">
      <w:pPr>
        <w:pStyle w:val="Codeiguess"/>
      </w:pPr>
      <w:r>
        <w:t xml:space="preserve">       valid_lft forever preferred_lft forever</w:t>
      </w:r>
    </w:p>
    <w:p w14:paraId="1BF6D033" w14:textId="387356A5" w:rsidR="00641AB7" w:rsidRDefault="0043093A" w:rsidP="00641AB7">
      <w:r>
        <w:t xml:space="preserve">Pátým rozhraním je virtuální most, který běžně </w:t>
      </w:r>
      <w:proofErr w:type="gramStart"/>
      <w:r>
        <w:t>slouží</w:t>
      </w:r>
      <w:proofErr w:type="gramEnd"/>
      <w:r>
        <w:t xml:space="preserve"> pro překlad síťových adres (NAT)</w:t>
      </w:r>
      <w:r w:rsidR="00192808">
        <w:t xml:space="preserve"> virtuálních počítačů</w:t>
      </w:r>
      <w:r>
        <w:t>.</w:t>
      </w:r>
    </w:p>
    <w:p w14:paraId="45D28C52" w14:textId="77777777" w:rsidR="0043093A" w:rsidRDefault="0043093A" w:rsidP="0043093A">
      <w:pPr>
        <w:pStyle w:val="Codeiguess"/>
      </w:pPr>
      <w:r>
        <w:t>5: virbr0: &lt;NO-</w:t>
      </w:r>
      <w:proofErr w:type="gramStart"/>
      <w:r>
        <w:t>CARRIER,BROADCAST</w:t>
      </w:r>
      <w:proofErr w:type="gramEnd"/>
      <w:r>
        <w:t>,MULTICAST,UP&gt; mtu 1500 qdisc noqueue state DOWN group default qlen 1000</w:t>
      </w:r>
    </w:p>
    <w:p w14:paraId="395DF55D" w14:textId="77777777" w:rsidR="0043093A" w:rsidRDefault="0043093A" w:rsidP="0043093A">
      <w:pPr>
        <w:pStyle w:val="Codeiguess"/>
      </w:pPr>
      <w:r>
        <w:t xml:space="preserve">    link/ether </w:t>
      </w:r>
      <w:proofErr w:type="gramStart"/>
      <w:r>
        <w:t>52:54:00:b</w:t>
      </w:r>
      <w:proofErr w:type="gramEnd"/>
      <w:r>
        <w:t>8:63:ee brd ff:ff:ff:ff:ff:ff</w:t>
      </w:r>
    </w:p>
    <w:p w14:paraId="649AD257" w14:textId="77777777" w:rsidR="0043093A" w:rsidRDefault="0043093A" w:rsidP="0043093A">
      <w:pPr>
        <w:pStyle w:val="Codeiguess"/>
      </w:pPr>
      <w:r>
        <w:t xml:space="preserve">    inet 192.168.122.1/24 brd 192.168.122.255 scope global virbr0</w:t>
      </w:r>
    </w:p>
    <w:p w14:paraId="6AC694F9" w14:textId="2DC779AF" w:rsidR="0043093A" w:rsidRDefault="0043093A" w:rsidP="0043093A">
      <w:pPr>
        <w:pStyle w:val="Codeiguess"/>
      </w:pPr>
      <w:r>
        <w:t xml:space="preserve">       valid_lft forever preferred_lft forever</w:t>
      </w:r>
    </w:p>
    <w:p w14:paraId="5893F89A" w14:textId="1E63A6E3" w:rsidR="0043093A" w:rsidRDefault="001169A2" w:rsidP="0043093A">
      <w:r>
        <w:t>Šesté rozhraní je podobně jako páté rozhraní virtuální most pro virtuální počítače. Toto by mělo sloužit ke komunikaci mezi síťovou kartou hostitelského počítače a virtuální síťovou kartou virtualizovaného počítače.</w:t>
      </w:r>
      <w:r>
        <w:rPr>
          <w:noProof/>
        </w:rPr>
        <w:t xml:space="preserve"> (Previtera, 2016)</w:t>
      </w:r>
    </w:p>
    <w:p w14:paraId="6160B286" w14:textId="77777777" w:rsidR="00192808" w:rsidRPr="00192808" w:rsidRDefault="00192808" w:rsidP="00192808">
      <w:pPr>
        <w:pStyle w:val="Codeiguess"/>
      </w:pPr>
      <w:r w:rsidRPr="00192808">
        <w:t>6: virbr0-nic: &lt;</w:t>
      </w:r>
      <w:proofErr w:type="gramStart"/>
      <w:r w:rsidRPr="00192808">
        <w:t>BROADCAST,MULTICAST</w:t>
      </w:r>
      <w:proofErr w:type="gramEnd"/>
      <w:r w:rsidRPr="00192808">
        <w:t>&gt; mtu 1500 qdisc pfifo_fast master virbr0 state DOWN group default qlen 1000</w:t>
      </w:r>
    </w:p>
    <w:p w14:paraId="34E29A14" w14:textId="30211EF0" w:rsidR="00192808" w:rsidRDefault="00192808" w:rsidP="00192808">
      <w:pPr>
        <w:pStyle w:val="Codeiguess"/>
      </w:pPr>
      <w:r w:rsidRPr="00192808">
        <w:t xml:space="preserve">    link/ether </w:t>
      </w:r>
      <w:proofErr w:type="gramStart"/>
      <w:r w:rsidRPr="00192808">
        <w:t>52:54:00:b</w:t>
      </w:r>
      <w:proofErr w:type="gramEnd"/>
      <w:r w:rsidRPr="00192808">
        <w:t>8:63:ee brd ff:ff:ff:ff:ff:ff</w:t>
      </w:r>
    </w:p>
    <w:p w14:paraId="01ACA02D" w14:textId="086B25D9" w:rsidR="001169A2" w:rsidRDefault="001169A2" w:rsidP="001169A2">
      <w:pPr>
        <w:rPr>
          <w:noProof/>
        </w:rPr>
      </w:pPr>
      <w:r>
        <w:rPr>
          <w:noProof/>
        </w:rPr>
        <w:t xml:space="preserve"> </w:t>
      </w:r>
      <w:r w:rsidR="00A60148">
        <w:rPr>
          <w:noProof/>
        </w:rPr>
        <w:t>Sedmým a posledním rozhraním je virtuální rozhraní pro Docker a jeho containery.</w:t>
      </w:r>
    </w:p>
    <w:p w14:paraId="7AE84DB1" w14:textId="77777777" w:rsidR="00A60148" w:rsidRDefault="00A60148" w:rsidP="00A60148">
      <w:pPr>
        <w:pStyle w:val="Codeiguess"/>
        <w:rPr>
          <w:noProof/>
        </w:rPr>
      </w:pPr>
      <w:r>
        <w:rPr>
          <w:noProof/>
        </w:rPr>
        <w:t>7: docker0: &lt;NO-CARRIER,BROADCAST,MULTICAST,UP&gt; mtu 1500 qdisc noqueue state DOWN group default</w:t>
      </w:r>
    </w:p>
    <w:p w14:paraId="3CF96B59" w14:textId="77777777" w:rsidR="00A60148" w:rsidRDefault="00A60148" w:rsidP="00A60148">
      <w:pPr>
        <w:pStyle w:val="Codeiguess"/>
        <w:rPr>
          <w:noProof/>
        </w:rPr>
      </w:pPr>
      <w:r>
        <w:rPr>
          <w:noProof/>
        </w:rPr>
        <w:t xml:space="preserve">    link/ether 02:42:4f:01:78:c4 brd ff:ff:ff:ff:ff:ff</w:t>
      </w:r>
    </w:p>
    <w:p w14:paraId="47980C79" w14:textId="77777777" w:rsidR="00A60148" w:rsidRDefault="00A60148" w:rsidP="00A60148">
      <w:pPr>
        <w:pStyle w:val="Codeiguess"/>
        <w:rPr>
          <w:noProof/>
        </w:rPr>
      </w:pPr>
      <w:r>
        <w:rPr>
          <w:noProof/>
        </w:rPr>
        <w:t xml:space="preserve">    inet 172.17.0.1/16 scope global docker0</w:t>
      </w:r>
    </w:p>
    <w:p w14:paraId="74973F58" w14:textId="2F236150" w:rsidR="00A60148" w:rsidRDefault="00A60148" w:rsidP="00A60148">
      <w:pPr>
        <w:pStyle w:val="Codeiguess"/>
        <w:rPr>
          <w:noProof/>
        </w:rPr>
      </w:pPr>
      <w:r>
        <w:rPr>
          <w:noProof/>
        </w:rPr>
        <w:t xml:space="preserve">       valid_lft forever preferred_lft forever</w:t>
      </w:r>
    </w:p>
    <w:p w14:paraId="3FABE371" w14:textId="4298586E" w:rsidR="00BB6247" w:rsidRDefault="00971378" w:rsidP="00BB6247">
      <w:pPr>
        <w:pStyle w:val="Nadpis2"/>
      </w:pPr>
      <w:r>
        <w:br w:type="page"/>
      </w:r>
      <w:r w:rsidR="00BB6247">
        <w:lastRenderedPageBreak/>
        <w:t xml:space="preserve">Příkaz </w:t>
      </w:r>
      <w:r w:rsidR="00BB6247" w:rsidRPr="00526058">
        <w:rPr>
          <w:i/>
          <w:iCs w:val="0"/>
        </w:rPr>
        <w:t>ifconfig</w:t>
      </w:r>
    </w:p>
    <w:p w14:paraId="40414DFA" w14:textId="77777777" w:rsidR="00BB6247" w:rsidRDefault="00BB6247" w:rsidP="00BB6247">
      <w:pPr>
        <w:pStyle w:val="Codeiguess"/>
      </w:pPr>
      <w:r>
        <w:t>docker0: flags=4099&lt;</w:t>
      </w:r>
      <w:proofErr w:type="gramStart"/>
      <w:r>
        <w:t>UP,BROADCAST</w:t>
      </w:r>
      <w:proofErr w:type="gramEnd"/>
      <w:r>
        <w:t>,MULTICAST&gt;  mtu 1500</w:t>
      </w:r>
    </w:p>
    <w:p w14:paraId="245952A7" w14:textId="77777777" w:rsidR="00BB6247" w:rsidRDefault="00BB6247" w:rsidP="00BB6247">
      <w:pPr>
        <w:pStyle w:val="Codeiguess"/>
      </w:pPr>
      <w:r>
        <w:t xml:space="preserve">        inet </w:t>
      </w:r>
      <w:proofErr w:type="gramStart"/>
      <w:r>
        <w:t>172.17.0.1  netmask</w:t>
      </w:r>
      <w:proofErr w:type="gramEnd"/>
      <w:r>
        <w:t xml:space="preserve"> 255.255.0.0  broadcast 0.0.0.0</w:t>
      </w:r>
    </w:p>
    <w:p w14:paraId="11C49A8D" w14:textId="77777777" w:rsidR="00BB6247" w:rsidRDefault="00BB6247" w:rsidP="00BB6247">
      <w:pPr>
        <w:pStyle w:val="Codeiguess"/>
      </w:pPr>
      <w:r>
        <w:t xml:space="preserve">        ether 02:42:4</w:t>
      </w:r>
      <w:proofErr w:type="gramStart"/>
      <w:r>
        <w:t>f:01:78</w:t>
      </w:r>
      <w:proofErr w:type="gramEnd"/>
      <w:r>
        <w:t>:c4  txqueuelen 0  (Ethernet)</w:t>
      </w:r>
    </w:p>
    <w:p w14:paraId="3E69CA72" w14:textId="77777777" w:rsidR="00BB6247" w:rsidRDefault="00BB6247" w:rsidP="00BB6247">
      <w:pPr>
        <w:pStyle w:val="Codeiguess"/>
      </w:pPr>
      <w:r>
        <w:t xml:space="preserve">        RX packets </w:t>
      </w:r>
      <w:proofErr w:type="gramStart"/>
      <w:r>
        <w:t>0  bytes</w:t>
      </w:r>
      <w:proofErr w:type="gramEnd"/>
      <w:r>
        <w:t xml:space="preserve"> 0 (0.0 B)</w:t>
      </w:r>
    </w:p>
    <w:p w14:paraId="7B884C3B" w14:textId="77777777" w:rsidR="00BB6247" w:rsidRDefault="00BB6247" w:rsidP="00BB6247">
      <w:pPr>
        <w:pStyle w:val="Codeiguess"/>
      </w:pPr>
      <w:r>
        <w:t xml:space="preserve">        RX errors </w:t>
      </w:r>
      <w:proofErr w:type="gramStart"/>
      <w:r>
        <w:t>0  dropped</w:t>
      </w:r>
      <w:proofErr w:type="gramEnd"/>
      <w:r>
        <w:t xml:space="preserve"> 0  overruns 0  frame 0</w:t>
      </w:r>
    </w:p>
    <w:p w14:paraId="36E164F3" w14:textId="77777777" w:rsidR="00BB6247" w:rsidRDefault="00BB6247" w:rsidP="00BB6247">
      <w:pPr>
        <w:pStyle w:val="Codeiguess"/>
      </w:pPr>
      <w:r>
        <w:t xml:space="preserve">        TX packets </w:t>
      </w:r>
      <w:proofErr w:type="gramStart"/>
      <w:r>
        <w:t>0  bytes</w:t>
      </w:r>
      <w:proofErr w:type="gramEnd"/>
      <w:r>
        <w:t xml:space="preserve"> 0 (0.0 B)</w:t>
      </w:r>
    </w:p>
    <w:p w14:paraId="7FEA9F4E" w14:textId="77777777" w:rsidR="00BB6247" w:rsidRDefault="00BB6247" w:rsidP="00BB6247">
      <w:pPr>
        <w:pStyle w:val="Codeiguess"/>
      </w:pPr>
      <w:r>
        <w:t xml:space="preserve">        TX errors </w:t>
      </w:r>
      <w:proofErr w:type="gramStart"/>
      <w:r>
        <w:t>0  dropped</w:t>
      </w:r>
      <w:proofErr w:type="gramEnd"/>
      <w:r>
        <w:t xml:space="preserve"> 0 overruns 0  carrier 0  collisions 0</w:t>
      </w:r>
    </w:p>
    <w:p w14:paraId="66EE7C27" w14:textId="77777777" w:rsidR="00BB6247" w:rsidRDefault="00BB6247" w:rsidP="00BB6247">
      <w:pPr>
        <w:pStyle w:val="Codeiguess"/>
      </w:pPr>
    </w:p>
    <w:p w14:paraId="661DD814" w14:textId="77777777" w:rsidR="00BB6247" w:rsidRDefault="00BB6247" w:rsidP="00BB6247">
      <w:pPr>
        <w:pStyle w:val="Codeiguess"/>
      </w:pPr>
      <w:r>
        <w:t>enp0s31f6: flags=4163&lt;</w:t>
      </w:r>
      <w:proofErr w:type="gramStart"/>
      <w:r>
        <w:t>UP,BROADCAST</w:t>
      </w:r>
      <w:proofErr w:type="gramEnd"/>
      <w:r>
        <w:t>,RUNNING,MULTICAST&gt;  mtu 1500</w:t>
      </w:r>
    </w:p>
    <w:p w14:paraId="21F77765" w14:textId="77777777" w:rsidR="00BB6247" w:rsidRDefault="00BB6247" w:rsidP="00BB6247">
      <w:pPr>
        <w:pStyle w:val="Codeiguess"/>
      </w:pPr>
      <w:r>
        <w:t xml:space="preserve">        inet </w:t>
      </w:r>
      <w:proofErr w:type="gramStart"/>
      <w:r>
        <w:t>147.230.78.78  netmask</w:t>
      </w:r>
      <w:proofErr w:type="gramEnd"/>
      <w:r>
        <w:t xml:space="preserve"> 255.255.248.0  broadcast 147.230.79.255</w:t>
      </w:r>
    </w:p>
    <w:p w14:paraId="2DAC2865" w14:textId="77777777" w:rsidR="00BB6247" w:rsidRDefault="00BB6247" w:rsidP="00BB6247">
      <w:pPr>
        <w:pStyle w:val="Codeiguess"/>
      </w:pPr>
      <w:r>
        <w:t xml:space="preserve">        inet6 fe80::7ffe:</w:t>
      </w:r>
      <w:proofErr w:type="gramStart"/>
      <w:r>
        <w:t>8963:bc</w:t>
      </w:r>
      <w:proofErr w:type="gramEnd"/>
      <w:r>
        <w:t>14:f9ce  prefixlen 64  scopeid 0x20&lt;link&gt;</w:t>
      </w:r>
    </w:p>
    <w:p w14:paraId="40968834" w14:textId="77777777" w:rsidR="00BB6247" w:rsidRDefault="00BB6247" w:rsidP="00BB6247">
      <w:pPr>
        <w:pStyle w:val="Codeiguess"/>
      </w:pPr>
      <w:r>
        <w:t xml:space="preserve">        inet6 fe80::6671:3582:2c7e:c8</w:t>
      </w:r>
      <w:proofErr w:type="gramStart"/>
      <w:r>
        <w:t>ac  prefixlen</w:t>
      </w:r>
      <w:proofErr w:type="gramEnd"/>
      <w:r>
        <w:t xml:space="preserve"> 64  scopeid 0x20&lt;link&gt;</w:t>
      </w:r>
    </w:p>
    <w:p w14:paraId="69F400BD" w14:textId="77777777" w:rsidR="00BB6247" w:rsidRDefault="00BB6247" w:rsidP="00BB6247">
      <w:pPr>
        <w:pStyle w:val="Codeiguess"/>
      </w:pPr>
      <w:r>
        <w:t xml:space="preserve">        inet6 fe80::53df:8</w:t>
      </w:r>
      <w:proofErr w:type="gramStart"/>
      <w:r>
        <w:t>fde:4335:467</w:t>
      </w:r>
      <w:proofErr w:type="gramEnd"/>
      <w:r>
        <w:t xml:space="preserve">  prefixlen 64  scopeid 0x20&lt;link&gt;</w:t>
      </w:r>
    </w:p>
    <w:p w14:paraId="50CD484C" w14:textId="77777777" w:rsidR="00BB6247" w:rsidRDefault="00BB6247" w:rsidP="00BB6247">
      <w:pPr>
        <w:pStyle w:val="Codeiguess"/>
      </w:pPr>
      <w:r>
        <w:t xml:space="preserve">        ether 54:</w:t>
      </w:r>
      <w:proofErr w:type="gramStart"/>
      <w:r>
        <w:t>bf:64:62</w:t>
      </w:r>
      <w:proofErr w:type="gramEnd"/>
      <w:r>
        <w:t>:ce:4b  txqueuelen 1000  (Ethernet)</w:t>
      </w:r>
    </w:p>
    <w:p w14:paraId="6E5B6C30" w14:textId="77777777" w:rsidR="00BB6247" w:rsidRDefault="00BB6247" w:rsidP="00BB6247">
      <w:pPr>
        <w:pStyle w:val="Codeiguess"/>
      </w:pPr>
      <w:r>
        <w:t xml:space="preserve">        RX packets </w:t>
      </w:r>
      <w:proofErr w:type="gramStart"/>
      <w:r>
        <w:t>22813958  bytes</w:t>
      </w:r>
      <w:proofErr w:type="gramEnd"/>
      <w:r>
        <w:t xml:space="preserve"> 9880534949 (9.2 GiB)</w:t>
      </w:r>
    </w:p>
    <w:p w14:paraId="445272CF" w14:textId="77777777" w:rsidR="00BB6247" w:rsidRDefault="00BB6247" w:rsidP="00BB6247">
      <w:pPr>
        <w:pStyle w:val="Codeiguess"/>
      </w:pPr>
      <w:r>
        <w:t xml:space="preserve">        RX errors </w:t>
      </w:r>
      <w:proofErr w:type="gramStart"/>
      <w:r>
        <w:t>387  dropped</w:t>
      </w:r>
      <w:proofErr w:type="gramEnd"/>
      <w:r>
        <w:t xml:space="preserve"> 0  overruns 0  frame 309</w:t>
      </w:r>
    </w:p>
    <w:p w14:paraId="2A0B5554" w14:textId="77777777" w:rsidR="00BB6247" w:rsidRDefault="00BB6247" w:rsidP="00BB6247">
      <w:pPr>
        <w:pStyle w:val="Codeiguess"/>
      </w:pPr>
      <w:r>
        <w:t xml:space="preserve">        TX packets </w:t>
      </w:r>
      <w:proofErr w:type="gramStart"/>
      <w:r>
        <w:t>10545882  bytes</w:t>
      </w:r>
      <w:proofErr w:type="gramEnd"/>
      <w:r>
        <w:t xml:space="preserve"> 12958855801 (12.0 GiB)</w:t>
      </w:r>
    </w:p>
    <w:p w14:paraId="0FD54119" w14:textId="77777777" w:rsidR="00BB6247" w:rsidRDefault="00BB6247" w:rsidP="00BB6247">
      <w:pPr>
        <w:pStyle w:val="Codeiguess"/>
      </w:pPr>
      <w:r>
        <w:t xml:space="preserve">        TX errors </w:t>
      </w:r>
      <w:proofErr w:type="gramStart"/>
      <w:r>
        <w:t>0  dropped</w:t>
      </w:r>
      <w:proofErr w:type="gramEnd"/>
      <w:r>
        <w:t xml:space="preserve"> 0 overruns 0  carrier 0  collisions 0</w:t>
      </w:r>
    </w:p>
    <w:p w14:paraId="032F1DCC" w14:textId="77777777" w:rsidR="00BB6247" w:rsidRDefault="00BB6247" w:rsidP="00BB6247">
      <w:pPr>
        <w:pStyle w:val="Codeiguess"/>
      </w:pPr>
      <w:r>
        <w:t xml:space="preserve">        device interrupt </w:t>
      </w:r>
      <w:proofErr w:type="gramStart"/>
      <w:r>
        <w:t>20  memory</w:t>
      </w:r>
      <w:proofErr w:type="gramEnd"/>
      <w:r>
        <w:t xml:space="preserve"> 0xee300000-ee320000</w:t>
      </w:r>
    </w:p>
    <w:p w14:paraId="4196DA0D" w14:textId="77777777" w:rsidR="00BB6247" w:rsidRDefault="00BB6247" w:rsidP="00BB6247">
      <w:pPr>
        <w:pStyle w:val="Codeiguess"/>
      </w:pPr>
    </w:p>
    <w:p w14:paraId="5337EE61" w14:textId="77777777" w:rsidR="00BB6247" w:rsidRDefault="00BB6247" w:rsidP="00BB6247">
      <w:pPr>
        <w:pStyle w:val="Codeiguess"/>
      </w:pPr>
      <w:r>
        <w:t>lo: flags=73&lt;</w:t>
      </w:r>
      <w:proofErr w:type="gramStart"/>
      <w:r>
        <w:t>UP,LOOPBACK</w:t>
      </w:r>
      <w:proofErr w:type="gramEnd"/>
      <w:r>
        <w:t>,RUNNING&gt;  mtu 65536</w:t>
      </w:r>
    </w:p>
    <w:p w14:paraId="23C0DEEC" w14:textId="77777777" w:rsidR="00BB6247" w:rsidRDefault="00BB6247" w:rsidP="00BB6247">
      <w:pPr>
        <w:pStyle w:val="Codeiguess"/>
      </w:pPr>
      <w:r>
        <w:t xml:space="preserve">        inet </w:t>
      </w:r>
      <w:proofErr w:type="gramStart"/>
      <w:r>
        <w:t>127.0.0.1  netmask</w:t>
      </w:r>
      <w:proofErr w:type="gramEnd"/>
      <w:r>
        <w:t xml:space="preserve"> 255.0.0.0</w:t>
      </w:r>
    </w:p>
    <w:p w14:paraId="3934DBDA" w14:textId="77777777" w:rsidR="00BB6247" w:rsidRDefault="00BB6247" w:rsidP="00BB6247">
      <w:pPr>
        <w:pStyle w:val="Codeiguess"/>
      </w:pPr>
      <w:r>
        <w:t xml:space="preserve">        inet</w:t>
      </w:r>
      <w:proofErr w:type="gramStart"/>
      <w:r>
        <w:t>6 :</w:t>
      </w:r>
      <w:proofErr w:type="gramEnd"/>
      <w:r>
        <w:t>:1  prefixlen 128  scopeid 0x10&lt;host&gt;</w:t>
      </w:r>
    </w:p>
    <w:p w14:paraId="3BE3050D" w14:textId="77777777" w:rsidR="00BB6247" w:rsidRDefault="00BB6247" w:rsidP="00BB6247">
      <w:pPr>
        <w:pStyle w:val="Codeiguess"/>
      </w:pPr>
      <w:r>
        <w:t xml:space="preserve">        </w:t>
      </w:r>
      <w:proofErr w:type="gramStart"/>
      <w:r>
        <w:t>loop  txqueuelen</w:t>
      </w:r>
      <w:proofErr w:type="gramEnd"/>
      <w:r>
        <w:t xml:space="preserve"> 1000  (Local Loopback)</w:t>
      </w:r>
    </w:p>
    <w:p w14:paraId="0F4588CF" w14:textId="77777777" w:rsidR="00BB6247" w:rsidRDefault="00BB6247" w:rsidP="00BB6247">
      <w:pPr>
        <w:pStyle w:val="Codeiguess"/>
      </w:pPr>
      <w:r>
        <w:t xml:space="preserve">        RX packets </w:t>
      </w:r>
      <w:proofErr w:type="gramStart"/>
      <w:r>
        <w:t>12392  bytes</w:t>
      </w:r>
      <w:proofErr w:type="gramEnd"/>
      <w:r>
        <w:t xml:space="preserve"> 4411552 (4.2 MiB)</w:t>
      </w:r>
    </w:p>
    <w:p w14:paraId="799E32CE" w14:textId="77777777" w:rsidR="00BB6247" w:rsidRDefault="00BB6247" w:rsidP="00BB6247">
      <w:pPr>
        <w:pStyle w:val="Codeiguess"/>
      </w:pPr>
      <w:r>
        <w:t xml:space="preserve">        RX errors </w:t>
      </w:r>
      <w:proofErr w:type="gramStart"/>
      <w:r>
        <w:t>0  dropped</w:t>
      </w:r>
      <w:proofErr w:type="gramEnd"/>
      <w:r>
        <w:t xml:space="preserve"> 0  overruns 0  frame 0</w:t>
      </w:r>
    </w:p>
    <w:p w14:paraId="450FFF39" w14:textId="77777777" w:rsidR="00BB6247" w:rsidRDefault="00BB6247" w:rsidP="00BB6247">
      <w:pPr>
        <w:pStyle w:val="Codeiguess"/>
      </w:pPr>
      <w:r>
        <w:t xml:space="preserve">        TX packets </w:t>
      </w:r>
      <w:proofErr w:type="gramStart"/>
      <w:r>
        <w:t>12392  bytes</w:t>
      </w:r>
      <w:proofErr w:type="gramEnd"/>
      <w:r>
        <w:t xml:space="preserve"> 4411552 (4.2 MiB)</w:t>
      </w:r>
    </w:p>
    <w:p w14:paraId="11BF0740" w14:textId="77777777" w:rsidR="00BB6247" w:rsidRDefault="00BB6247" w:rsidP="00BB6247">
      <w:pPr>
        <w:pStyle w:val="Codeiguess"/>
      </w:pPr>
      <w:r>
        <w:t xml:space="preserve">        TX errors </w:t>
      </w:r>
      <w:proofErr w:type="gramStart"/>
      <w:r>
        <w:t>0  dropped</w:t>
      </w:r>
      <w:proofErr w:type="gramEnd"/>
      <w:r>
        <w:t xml:space="preserve"> 0 overruns 0  carrier 0  collisions 0</w:t>
      </w:r>
    </w:p>
    <w:p w14:paraId="6885D80C" w14:textId="77777777" w:rsidR="00BB6247" w:rsidRDefault="00BB6247" w:rsidP="00BB6247">
      <w:pPr>
        <w:pStyle w:val="Codeiguess"/>
      </w:pPr>
    </w:p>
    <w:p w14:paraId="71BE2E3B" w14:textId="77777777" w:rsidR="00BB6247" w:rsidRDefault="00BB6247" w:rsidP="00BB6247">
      <w:pPr>
        <w:pStyle w:val="Codeiguess"/>
      </w:pPr>
      <w:r>
        <w:t>p2p1: flags=4163&lt;</w:t>
      </w:r>
      <w:proofErr w:type="gramStart"/>
      <w:r>
        <w:t>UP,BROADCAST</w:t>
      </w:r>
      <w:proofErr w:type="gramEnd"/>
      <w:r>
        <w:t>,RUNNING,MULTICAST&gt;  mtu 1500</w:t>
      </w:r>
    </w:p>
    <w:p w14:paraId="28008086" w14:textId="77777777" w:rsidR="00BB6247" w:rsidRDefault="00BB6247" w:rsidP="00BB6247">
      <w:pPr>
        <w:pStyle w:val="Codeiguess"/>
      </w:pPr>
      <w:r>
        <w:t xml:space="preserve">        inet </w:t>
      </w:r>
      <w:proofErr w:type="gramStart"/>
      <w:r>
        <w:t>192.168.1.156  netmask</w:t>
      </w:r>
      <w:proofErr w:type="gramEnd"/>
      <w:r>
        <w:t xml:space="preserve"> 255.255.255.0  broadcast 192.168.1.255</w:t>
      </w:r>
    </w:p>
    <w:p w14:paraId="364F6E85" w14:textId="77777777" w:rsidR="00BB6247" w:rsidRDefault="00BB6247" w:rsidP="00BB6247">
      <w:pPr>
        <w:pStyle w:val="Codeiguess"/>
      </w:pPr>
      <w:r>
        <w:t xml:space="preserve">        inet6 fd03:8b53:4d8b:</w:t>
      </w:r>
      <w:proofErr w:type="gramStart"/>
      <w:r>
        <w:t>0:b</w:t>
      </w:r>
      <w:proofErr w:type="gramEnd"/>
      <w:r>
        <w:t>696:91ff:fe26:1ae9  prefixlen 64  scopeid 0x0&lt;global&gt;</w:t>
      </w:r>
    </w:p>
    <w:p w14:paraId="204FB5FE" w14:textId="77777777" w:rsidR="00BB6247" w:rsidRDefault="00BB6247" w:rsidP="00BB6247">
      <w:pPr>
        <w:pStyle w:val="Codeiguess"/>
      </w:pPr>
      <w:r>
        <w:t xml:space="preserve">        inet6 fe</w:t>
      </w:r>
      <w:proofErr w:type="gramStart"/>
      <w:r>
        <w:t>80::</w:t>
      </w:r>
      <w:proofErr w:type="gramEnd"/>
      <w:r>
        <w:t>b696:91ff:fe26:1ae9  prefixlen 64  scopeid 0x20&lt;link&gt;</w:t>
      </w:r>
    </w:p>
    <w:p w14:paraId="2D05844D" w14:textId="77777777" w:rsidR="00BB6247" w:rsidRDefault="00BB6247" w:rsidP="00BB6247">
      <w:pPr>
        <w:pStyle w:val="Codeiguess"/>
      </w:pPr>
      <w:r>
        <w:t xml:space="preserve">        ether b</w:t>
      </w:r>
      <w:proofErr w:type="gramStart"/>
      <w:r>
        <w:t>4:96:91:26:1</w:t>
      </w:r>
      <w:proofErr w:type="gramEnd"/>
      <w:r>
        <w:t>a:e9  txqueuelen 1000  (Ethernet)</w:t>
      </w:r>
    </w:p>
    <w:p w14:paraId="47B14C33" w14:textId="77777777" w:rsidR="00BB6247" w:rsidRDefault="00BB6247" w:rsidP="00BB6247">
      <w:pPr>
        <w:pStyle w:val="Codeiguess"/>
      </w:pPr>
      <w:r>
        <w:t xml:space="preserve">        RX packets </w:t>
      </w:r>
      <w:proofErr w:type="gramStart"/>
      <w:r>
        <w:t>1898  bytes</w:t>
      </w:r>
      <w:proofErr w:type="gramEnd"/>
      <w:r>
        <w:t xml:space="preserve"> 327729 (320.0 KiB)</w:t>
      </w:r>
    </w:p>
    <w:p w14:paraId="77C50C47" w14:textId="77777777" w:rsidR="00BB6247" w:rsidRDefault="00BB6247" w:rsidP="00BB6247">
      <w:pPr>
        <w:pStyle w:val="Codeiguess"/>
      </w:pPr>
      <w:r>
        <w:t xml:space="preserve">        RX errors </w:t>
      </w:r>
      <w:proofErr w:type="gramStart"/>
      <w:r>
        <w:t>0  dropped</w:t>
      </w:r>
      <w:proofErr w:type="gramEnd"/>
      <w:r>
        <w:t xml:space="preserve"> 0  overruns 0  frame 0</w:t>
      </w:r>
    </w:p>
    <w:p w14:paraId="5D74F222" w14:textId="77777777" w:rsidR="00BB6247" w:rsidRDefault="00BB6247" w:rsidP="00BB6247">
      <w:pPr>
        <w:pStyle w:val="Codeiguess"/>
      </w:pPr>
      <w:r>
        <w:t xml:space="preserve">        TX packets </w:t>
      </w:r>
      <w:proofErr w:type="gramStart"/>
      <w:r>
        <w:t>344  bytes</w:t>
      </w:r>
      <w:proofErr w:type="gramEnd"/>
      <w:r>
        <w:t xml:space="preserve"> 49157 (48.0 KiB)</w:t>
      </w:r>
    </w:p>
    <w:p w14:paraId="6A79E362" w14:textId="77777777" w:rsidR="00BB6247" w:rsidRDefault="00BB6247" w:rsidP="00BB6247">
      <w:pPr>
        <w:pStyle w:val="Codeiguess"/>
      </w:pPr>
      <w:r>
        <w:t xml:space="preserve">        TX errors </w:t>
      </w:r>
      <w:proofErr w:type="gramStart"/>
      <w:r>
        <w:t>0  dropped</w:t>
      </w:r>
      <w:proofErr w:type="gramEnd"/>
      <w:r>
        <w:t xml:space="preserve"> 0 overruns 0  carrier 0  collisions 0</w:t>
      </w:r>
    </w:p>
    <w:p w14:paraId="6115090E" w14:textId="77777777" w:rsidR="00BB6247" w:rsidRDefault="00BB6247" w:rsidP="00BB6247">
      <w:pPr>
        <w:pStyle w:val="Codeiguess"/>
      </w:pPr>
      <w:r>
        <w:t xml:space="preserve">        device memory 0xee100000-ee1fffff</w:t>
      </w:r>
    </w:p>
    <w:p w14:paraId="7F0951D9" w14:textId="77777777" w:rsidR="00BB6247" w:rsidRDefault="00BB6247" w:rsidP="00BB6247">
      <w:pPr>
        <w:pStyle w:val="Codeiguess"/>
      </w:pPr>
    </w:p>
    <w:p w14:paraId="2395E406" w14:textId="77777777" w:rsidR="00BB6247" w:rsidRDefault="00BB6247" w:rsidP="00BB6247">
      <w:pPr>
        <w:pStyle w:val="Codeiguess"/>
      </w:pPr>
      <w:r>
        <w:t>virbr0: flags=4099&lt;</w:t>
      </w:r>
      <w:proofErr w:type="gramStart"/>
      <w:r>
        <w:t>UP,BROADCAST</w:t>
      </w:r>
      <w:proofErr w:type="gramEnd"/>
      <w:r>
        <w:t>,MULTICAST&gt;  mtu 1500</w:t>
      </w:r>
    </w:p>
    <w:p w14:paraId="48598D20" w14:textId="77777777" w:rsidR="00BB6247" w:rsidRDefault="00BB6247" w:rsidP="00BB6247">
      <w:pPr>
        <w:pStyle w:val="Codeiguess"/>
      </w:pPr>
      <w:r>
        <w:t xml:space="preserve">        inet </w:t>
      </w:r>
      <w:proofErr w:type="gramStart"/>
      <w:r>
        <w:t>192.168.122.1  netmask</w:t>
      </w:r>
      <w:proofErr w:type="gramEnd"/>
      <w:r>
        <w:t xml:space="preserve"> 255.255.255.0  broadcast 192.168.122.255</w:t>
      </w:r>
    </w:p>
    <w:p w14:paraId="2E87E163" w14:textId="77777777" w:rsidR="00BB6247" w:rsidRDefault="00BB6247" w:rsidP="00BB6247">
      <w:pPr>
        <w:pStyle w:val="Codeiguess"/>
      </w:pPr>
      <w:r>
        <w:t xml:space="preserve">        ether </w:t>
      </w:r>
      <w:proofErr w:type="gramStart"/>
      <w:r>
        <w:t>52:54:00:b</w:t>
      </w:r>
      <w:proofErr w:type="gramEnd"/>
      <w:r>
        <w:t>8:63:ee  txqueuelen 1000  (Ethernet)</w:t>
      </w:r>
    </w:p>
    <w:p w14:paraId="2DDE67DC" w14:textId="77777777" w:rsidR="00BB6247" w:rsidRDefault="00BB6247" w:rsidP="00BB6247">
      <w:pPr>
        <w:pStyle w:val="Codeiguess"/>
      </w:pPr>
      <w:r>
        <w:t xml:space="preserve">        RX packets </w:t>
      </w:r>
      <w:proofErr w:type="gramStart"/>
      <w:r>
        <w:t>0  bytes</w:t>
      </w:r>
      <w:proofErr w:type="gramEnd"/>
      <w:r>
        <w:t xml:space="preserve"> 0 (0.0 B)</w:t>
      </w:r>
    </w:p>
    <w:p w14:paraId="4843350B" w14:textId="77777777" w:rsidR="00BB6247" w:rsidRDefault="00BB6247" w:rsidP="00BB6247">
      <w:pPr>
        <w:pStyle w:val="Codeiguess"/>
      </w:pPr>
      <w:r>
        <w:t xml:space="preserve">        RX errors </w:t>
      </w:r>
      <w:proofErr w:type="gramStart"/>
      <w:r>
        <w:t>0  dropped</w:t>
      </w:r>
      <w:proofErr w:type="gramEnd"/>
      <w:r>
        <w:t xml:space="preserve"> 0  overruns 0  frame 0</w:t>
      </w:r>
    </w:p>
    <w:p w14:paraId="5556C3D5" w14:textId="77777777" w:rsidR="00BB6247" w:rsidRDefault="00BB6247" w:rsidP="00BB6247">
      <w:pPr>
        <w:pStyle w:val="Codeiguess"/>
      </w:pPr>
      <w:r>
        <w:t xml:space="preserve">        TX packets </w:t>
      </w:r>
      <w:proofErr w:type="gramStart"/>
      <w:r>
        <w:t>0  bytes</w:t>
      </w:r>
      <w:proofErr w:type="gramEnd"/>
      <w:r>
        <w:t xml:space="preserve"> 0 (0.0 B)</w:t>
      </w:r>
    </w:p>
    <w:p w14:paraId="7CA39E3D" w14:textId="77777777" w:rsidR="00BB6247" w:rsidRDefault="00BB6247" w:rsidP="00BB6247">
      <w:pPr>
        <w:pStyle w:val="Codeiguess"/>
      </w:pPr>
      <w:r>
        <w:t xml:space="preserve">        TX errors </w:t>
      </w:r>
      <w:proofErr w:type="gramStart"/>
      <w:r>
        <w:t>0  dropped</w:t>
      </w:r>
      <w:proofErr w:type="gramEnd"/>
      <w:r>
        <w:t xml:space="preserve"> 0 overruns 0  carrier 0  collisions 0</w:t>
      </w:r>
    </w:p>
    <w:p w14:paraId="2BFA7E86" w14:textId="77777777" w:rsidR="00BB6247" w:rsidRDefault="00BB6247" w:rsidP="00BB6247">
      <w:pPr>
        <w:pStyle w:val="Codeiguess"/>
      </w:pPr>
    </w:p>
    <w:p w14:paraId="43D4B7F7" w14:textId="77777777" w:rsidR="00BB6247" w:rsidRDefault="00BB6247" w:rsidP="00BB6247">
      <w:pPr>
        <w:pStyle w:val="Codeiguess"/>
      </w:pPr>
      <w:r>
        <w:t>wlp2s0: flags=4163&lt;</w:t>
      </w:r>
      <w:proofErr w:type="gramStart"/>
      <w:r>
        <w:t>UP,BROADCAST</w:t>
      </w:r>
      <w:proofErr w:type="gramEnd"/>
      <w:r>
        <w:t>,RUNNING,MULTICAST&gt;  mtu 1500</w:t>
      </w:r>
    </w:p>
    <w:p w14:paraId="52A25E0A" w14:textId="77777777" w:rsidR="00BB6247" w:rsidRDefault="00BB6247" w:rsidP="00BB6247">
      <w:pPr>
        <w:pStyle w:val="Codeiguess"/>
      </w:pPr>
      <w:r>
        <w:t xml:space="preserve">        inet </w:t>
      </w:r>
      <w:proofErr w:type="gramStart"/>
      <w:r>
        <w:t>192.168.174.82  netmask</w:t>
      </w:r>
      <w:proofErr w:type="gramEnd"/>
      <w:r>
        <w:t xml:space="preserve"> 255.255.248.0  broadcast 192.168.175.255</w:t>
      </w:r>
    </w:p>
    <w:p w14:paraId="39FE8145" w14:textId="77777777" w:rsidR="00BB6247" w:rsidRDefault="00BB6247" w:rsidP="00BB6247">
      <w:pPr>
        <w:pStyle w:val="Codeiguess"/>
      </w:pPr>
      <w:r>
        <w:t xml:space="preserve">        inet6 fe</w:t>
      </w:r>
      <w:proofErr w:type="gramStart"/>
      <w:r>
        <w:t>80::</w:t>
      </w:r>
      <w:proofErr w:type="gramEnd"/>
      <w:r>
        <w:t>f252:f0a9:fda:77f6  prefixlen 64  scopeid 0x20&lt;link&gt;</w:t>
      </w:r>
    </w:p>
    <w:p w14:paraId="73B21386" w14:textId="77777777" w:rsidR="00BB6247" w:rsidRDefault="00BB6247" w:rsidP="00BB6247">
      <w:pPr>
        <w:pStyle w:val="Codeiguess"/>
      </w:pPr>
      <w:r>
        <w:t xml:space="preserve">        ether 7c:2</w:t>
      </w:r>
      <w:proofErr w:type="gramStart"/>
      <w:r>
        <w:t>a:31:1</w:t>
      </w:r>
      <w:proofErr w:type="gramEnd"/>
      <w:r>
        <w:t>f:63:23  txqueuelen 1000  (Ethernet)</w:t>
      </w:r>
    </w:p>
    <w:p w14:paraId="11A3E542" w14:textId="77777777" w:rsidR="00BB6247" w:rsidRDefault="00BB6247" w:rsidP="00BB6247">
      <w:pPr>
        <w:pStyle w:val="Codeiguess"/>
      </w:pPr>
      <w:r>
        <w:t xml:space="preserve">        RX packets </w:t>
      </w:r>
      <w:proofErr w:type="gramStart"/>
      <w:r>
        <w:t>59665  bytes</w:t>
      </w:r>
      <w:proofErr w:type="gramEnd"/>
      <w:r>
        <w:t xml:space="preserve"> 5644286 (5.3 MiB)</w:t>
      </w:r>
    </w:p>
    <w:p w14:paraId="579EC5E7" w14:textId="77777777" w:rsidR="00BB6247" w:rsidRDefault="00BB6247" w:rsidP="00BB6247">
      <w:pPr>
        <w:pStyle w:val="Codeiguess"/>
      </w:pPr>
      <w:r>
        <w:t xml:space="preserve">        RX errors </w:t>
      </w:r>
      <w:proofErr w:type="gramStart"/>
      <w:r>
        <w:t>0  dropped</w:t>
      </w:r>
      <w:proofErr w:type="gramEnd"/>
      <w:r>
        <w:t xml:space="preserve"> 0  overruns 0  frame 0</w:t>
      </w:r>
    </w:p>
    <w:p w14:paraId="011B2037" w14:textId="77777777" w:rsidR="00BB6247" w:rsidRDefault="00BB6247" w:rsidP="00BB6247">
      <w:pPr>
        <w:pStyle w:val="Codeiguess"/>
      </w:pPr>
      <w:r>
        <w:t xml:space="preserve">        TX packets </w:t>
      </w:r>
      <w:proofErr w:type="gramStart"/>
      <w:r>
        <w:t>51191  bytes</w:t>
      </w:r>
      <w:proofErr w:type="gramEnd"/>
      <w:r>
        <w:t xml:space="preserve"> 3875145 (3.6 MiB)</w:t>
      </w:r>
    </w:p>
    <w:p w14:paraId="195098CF" w14:textId="08AF83AC" w:rsidR="00BB6247" w:rsidRPr="00BB6247" w:rsidRDefault="00BB6247" w:rsidP="00BB6247">
      <w:pPr>
        <w:pStyle w:val="Codeiguess"/>
      </w:pPr>
      <w:r>
        <w:t xml:space="preserve">        TX errors </w:t>
      </w:r>
      <w:proofErr w:type="gramStart"/>
      <w:r>
        <w:t>0  dropped</w:t>
      </w:r>
      <w:proofErr w:type="gramEnd"/>
      <w:r>
        <w:t xml:space="preserve"> 0 overruns 0  carrier 0  collisions 0</w:t>
      </w:r>
    </w:p>
    <w:p w14:paraId="014EB071" w14:textId="77777777" w:rsidR="00BB6247" w:rsidRDefault="00BB6247" w:rsidP="0006198F"/>
    <w:p w14:paraId="35C4A4E2" w14:textId="1D25C713" w:rsidR="00805CAC" w:rsidRDefault="00BB6247" w:rsidP="0006198F">
      <w:r>
        <w:br w:type="page"/>
      </w:r>
      <w:r>
        <w:lastRenderedPageBreak/>
        <w:t xml:space="preserve">Nástroj </w:t>
      </w:r>
      <w:r>
        <w:rPr>
          <w:i/>
          <w:iCs/>
        </w:rPr>
        <w:t xml:space="preserve">ip </w:t>
      </w:r>
      <w:r>
        <w:t xml:space="preserve">a </w:t>
      </w:r>
      <w:r>
        <w:rPr>
          <w:i/>
          <w:iCs/>
        </w:rPr>
        <w:t>ifconfig</w:t>
      </w:r>
      <w:r>
        <w:t xml:space="preserve"> se zdají jako totožné nástroje, ale na první pohled se mi zdá, že IP je spíše nástroj analytický (pro zjištění podrobné konfigurace </w:t>
      </w:r>
      <w:r w:rsidR="007278D6">
        <w:t>r</w:t>
      </w:r>
      <w:r>
        <w:t>ozhraní), zatímco ifconfig nástroj statistický</w:t>
      </w:r>
      <w:r w:rsidR="00805CAC">
        <w:t xml:space="preserve">. Program </w:t>
      </w:r>
      <w:r w:rsidR="00805CAC">
        <w:rPr>
          <w:i/>
          <w:iCs/>
        </w:rPr>
        <w:t>ip</w:t>
      </w:r>
      <w:r w:rsidR="00805CAC">
        <w:t xml:space="preserve"> je kombinací několika starších nástrojů do jedné šikovné sady.</w:t>
      </w:r>
    </w:p>
    <w:p w14:paraId="275819F2" w14:textId="5406345F" w:rsidR="006D7E1E" w:rsidRDefault="00526058" w:rsidP="00526058">
      <w:pPr>
        <w:pStyle w:val="Nadpis2"/>
        <w:rPr>
          <w:i/>
          <w:iCs w:val="0"/>
        </w:rPr>
      </w:pPr>
      <w:r>
        <w:t xml:space="preserve">Příkaz </w:t>
      </w:r>
      <w:r w:rsidRPr="00526058">
        <w:rPr>
          <w:i/>
          <w:iCs w:val="0"/>
        </w:rPr>
        <w:t>ip n</w:t>
      </w:r>
    </w:p>
    <w:p w14:paraId="46410035" w14:textId="2F1C5A22" w:rsidR="00ED7822" w:rsidRDefault="00ED7822" w:rsidP="0047298F">
      <w:pPr>
        <w:pStyle w:val="Codeiguess"/>
      </w:pPr>
      <w:r w:rsidRPr="00ED7822">
        <w:t>[</w:t>
      </w:r>
      <w:proofErr w:type="gramStart"/>
      <w:r w:rsidRPr="00ED7822">
        <w:t>kevin.danek</w:t>
      </w:r>
      <w:proofErr w:type="gramEnd"/>
      <w:r w:rsidRPr="00ED7822">
        <w:t>@a0307 ~]$ ip n</w:t>
      </w:r>
    </w:p>
    <w:p w14:paraId="0E7CC8D1" w14:textId="3ED681DE" w:rsidR="0047298F" w:rsidRDefault="0047298F" w:rsidP="0047298F">
      <w:pPr>
        <w:pStyle w:val="Codeiguess"/>
      </w:pPr>
      <w:r>
        <w:t>147.230.72.250 dev enp0s31f6 lladdr d0:c7:</w:t>
      </w:r>
      <w:proofErr w:type="gramStart"/>
      <w:r>
        <w:t>89:a</w:t>
      </w:r>
      <w:proofErr w:type="gramEnd"/>
      <w:r>
        <w:t>9:d2:80 DELAY</w:t>
      </w:r>
    </w:p>
    <w:p w14:paraId="6430BA5D" w14:textId="77777777" w:rsidR="0047298F" w:rsidRDefault="0047298F" w:rsidP="0047298F">
      <w:pPr>
        <w:pStyle w:val="Codeiguess"/>
      </w:pPr>
      <w:r>
        <w:t>192.168.175.250 dev wlp2s</w:t>
      </w:r>
      <w:proofErr w:type="gramStart"/>
      <w:r>
        <w:t>0  FAILED</w:t>
      </w:r>
      <w:proofErr w:type="gramEnd"/>
    </w:p>
    <w:p w14:paraId="3C6A63B8" w14:textId="77777777" w:rsidR="0047298F" w:rsidRDefault="0047298F" w:rsidP="0047298F">
      <w:pPr>
        <w:pStyle w:val="Codeiguess"/>
      </w:pPr>
      <w:r>
        <w:t>192.168.1.1 dev p2p1 lladdr cc:2</w:t>
      </w:r>
      <w:proofErr w:type="gramStart"/>
      <w:r>
        <w:t>d:e</w:t>
      </w:r>
      <w:proofErr w:type="gramEnd"/>
      <w:r>
        <w:t>0:e0:ba:fa STALE</w:t>
      </w:r>
    </w:p>
    <w:p w14:paraId="58804CD4" w14:textId="77777777" w:rsidR="0047298F" w:rsidRDefault="0047298F" w:rsidP="0047298F">
      <w:pPr>
        <w:pStyle w:val="Codeiguess"/>
      </w:pPr>
      <w:r>
        <w:t>147.230.75.227 dev enp0s31f6 lladdr 6</w:t>
      </w:r>
      <w:proofErr w:type="gramStart"/>
      <w:r>
        <w:t>c:f</w:t>
      </w:r>
      <w:proofErr w:type="gramEnd"/>
      <w:r>
        <w:t>0:49:73:5d:01 STALE</w:t>
      </w:r>
    </w:p>
    <w:p w14:paraId="4D1049B1" w14:textId="77777777" w:rsidR="0047298F" w:rsidRDefault="0047298F" w:rsidP="0047298F">
      <w:pPr>
        <w:pStyle w:val="Codeiguess"/>
      </w:pPr>
      <w:r>
        <w:t>147.230.77.233 dev enp0s31f6 lladdr 10:98:</w:t>
      </w:r>
      <w:proofErr w:type="gramStart"/>
      <w:r>
        <w:t>36:a</w:t>
      </w:r>
      <w:proofErr w:type="gramEnd"/>
      <w:r>
        <w:t>2:75:fb REACHABLE</w:t>
      </w:r>
    </w:p>
    <w:p w14:paraId="04E7DBA1" w14:textId="77777777" w:rsidR="0047298F" w:rsidRDefault="0047298F" w:rsidP="0047298F">
      <w:pPr>
        <w:pStyle w:val="Codeiguess"/>
      </w:pPr>
      <w:r>
        <w:t>147.230.78.71 dev enp0s31f6 lladdr 54:bf:64:</w:t>
      </w:r>
      <w:proofErr w:type="gramStart"/>
      <w:r>
        <w:t>62:cb</w:t>
      </w:r>
      <w:proofErr w:type="gramEnd"/>
      <w:r>
        <w:t>:51 STALE</w:t>
      </w:r>
    </w:p>
    <w:p w14:paraId="4DE1582C" w14:textId="77777777" w:rsidR="0047298F" w:rsidRDefault="0047298F" w:rsidP="0047298F">
      <w:pPr>
        <w:pStyle w:val="Codeiguess"/>
      </w:pPr>
      <w:r>
        <w:t>147.230.77.30 dev enp0s31f6 lladdr 10:65:</w:t>
      </w:r>
      <w:proofErr w:type="gramStart"/>
      <w:r>
        <w:t>30:d</w:t>
      </w:r>
      <w:proofErr w:type="gramEnd"/>
      <w:r>
        <w:t>6:2c:d6 STALE</w:t>
      </w:r>
    </w:p>
    <w:p w14:paraId="59008206" w14:textId="77777777" w:rsidR="0047298F" w:rsidRDefault="0047298F" w:rsidP="0047298F">
      <w:pPr>
        <w:pStyle w:val="Codeiguess"/>
      </w:pPr>
      <w:r>
        <w:t>fe</w:t>
      </w:r>
      <w:proofErr w:type="gramStart"/>
      <w:r>
        <w:t>80::</w:t>
      </w:r>
      <w:proofErr w:type="gramEnd"/>
      <w:r>
        <w:t>d2c7:89ff:fea9:d280 dev enp0s31f6 lladdr d0:c7:89:a9:d2:80 router STALE</w:t>
      </w:r>
    </w:p>
    <w:p w14:paraId="0D140585" w14:textId="03890B8E" w:rsidR="00526058" w:rsidRPr="00526058" w:rsidRDefault="0047298F" w:rsidP="0047298F">
      <w:pPr>
        <w:pStyle w:val="Codeiguess"/>
      </w:pPr>
      <w:r>
        <w:t>fe</w:t>
      </w:r>
      <w:proofErr w:type="gramStart"/>
      <w:r>
        <w:t>80::</w:t>
      </w:r>
      <w:proofErr w:type="gramEnd"/>
      <w:r>
        <w:t>ce2d:e0ff:fee0:bafa dev p2p1 lladdr cc:2d:e0:e0:ba:fa router STALE</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4889"/>
        <w:gridCol w:w="4889"/>
      </w:tblGrid>
      <w:tr w:rsidR="000E5863" w:rsidRPr="0047298F" w14:paraId="3690E956" w14:textId="77777777" w:rsidTr="000E5863">
        <w:tc>
          <w:tcPr>
            <w:tcW w:w="4889" w:type="dxa"/>
            <w:tcBorders>
              <w:top w:val="single" w:sz="4" w:space="0" w:color="ED7D31"/>
              <w:left w:val="single" w:sz="4" w:space="0" w:color="ED7D31"/>
              <w:bottom w:val="single" w:sz="4" w:space="0" w:color="ED7D31"/>
              <w:right w:val="nil"/>
            </w:tcBorders>
            <w:shd w:val="clear" w:color="auto" w:fill="ED7D31"/>
            <w:vAlign w:val="center"/>
          </w:tcPr>
          <w:p w14:paraId="4D236BD7" w14:textId="4AE4A31A" w:rsidR="0047298F" w:rsidRPr="000E5863" w:rsidRDefault="001C69C0" w:rsidP="000E5863">
            <w:pPr>
              <w:pStyle w:val="Bezmezer"/>
              <w:spacing w:line="276" w:lineRule="auto"/>
              <w:rPr>
                <w:b/>
                <w:bCs/>
                <w:color w:val="FFFFFF"/>
              </w:rPr>
            </w:pPr>
            <w:r w:rsidRPr="000E5863">
              <w:rPr>
                <w:b/>
                <w:bCs/>
                <w:color w:val="FFFFFF"/>
              </w:rPr>
              <w:t>MAC A</w:t>
            </w:r>
            <w:r w:rsidR="0047298F" w:rsidRPr="000E5863">
              <w:rPr>
                <w:b/>
                <w:bCs/>
                <w:color w:val="FFFFFF"/>
              </w:rPr>
              <w:t>dresa</w:t>
            </w:r>
          </w:p>
        </w:tc>
        <w:tc>
          <w:tcPr>
            <w:tcW w:w="4889" w:type="dxa"/>
            <w:tcBorders>
              <w:top w:val="single" w:sz="4" w:space="0" w:color="ED7D31"/>
              <w:left w:val="nil"/>
              <w:bottom w:val="single" w:sz="4" w:space="0" w:color="ED7D31"/>
              <w:right w:val="single" w:sz="4" w:space="0" w:color="ED7D31"/>
            </w:tcBorders>
            <w:shd w:val="clear" w:color="auto" w:fill="ED7D31"/>
            <w:vAlign w:val="center"/>
          </w:tcPr>
          <w:p w14:paraId="62ECEEC5" w14:textId="1D85809E" w:rsidR="0047298F" w:rsidRPr="000E5863" w:rsidRDefault="0047298F" w:rsidP="000E5863">
            <w:pPr>
              <w:pStyle w:val="Bezmezer"/>
              <w:spacing w:line="276" w:lineRule="auto"/>
              <w:rPr>
                <w:b/>
                <w:bCs/>
                <w:color w:val="FFFFFF"/>
              </w:rPr>
            </w:pPr>
            <w:r w:rsidRPr="000E5863">
              <w:rPr>
                <w:b/>
                <w:bCs/>
                <w:color w:val="FFFFFF"/>
              </w:rPr>
              <w:t>Výrobce</w:t>
            </w:r>
          </w:p>
        </w:tc>
      </w:tr>
      <w:tr w:rsidR="000E5863" w:rsidRPr="0047298F" w14:paraId="3FBDFCA4" w14:textId="77777777" w:rsidTr="000E5863">
        <w:tc>
          <w:tcPr>
            <w:tcW w:w="4889" w:type="dxa"/>
            <w:shd w:val="clear" w:color="auto" w:fill="FBE4D5"/>
            <w:vAlign w:val="center"/>
          </w:tcPr>
          <w:p w14:paraId="7054660D" w14:textId="373AA337" w:rsidR="0047298F" w:rsidRPr="000E5863" w:rsidRDefault="0047298F" w:rsidP="000E5863">
            <w:pPr>
              <w:pStyle w:val="Bezmezer"/>
              <w:spacing w:line="276" w:lineRule="auto"/>
              <w:rPr>
                <w:b/>
                <w:bCs/>
              </w:rPr>
            </w:pPr>
            <w:r w:rsidRPr="000E5863">
              <w:rPr>
                <w:b/>
                <w:bCs/>
              </w:rPr>
              <w:t>d0:c</w:t>
            </w:r>
            <w:proofErr w:type="gramStart"/>
            <w:r w:rsidRPr="000E5863">
              <w:rPr>
                <w:b/>
                <w:bCs/>
              </w:rPr>
              <w:t>7:89:a</w:t>
            </w:r>
            <w:proofErr w:type="gramEnd"/>
            <w:r w:rsidRPr="000E5863">
              <w:rPr>
                <w:b/>
                <w:bCs/>
              </w:rPr>
              <w:t>9:d2:80</w:t>
            </w:r>
          </w:p>
        </w:tc>
        <w:tc>
          <w:tcPr>
            <w:tcW w:w="4889" w:type="dxa"/>
            <w:shd w:val="clear" w:color="auto" w:fill="FBE4D5"/>
            <w:vAlign w:val="center"/>
          </w:tcPr>
          <w:p w14:paraId="70DBEA72" w14:textId="1ADADF2B" w:rsidR="0047298F" w:rsidRPr="0047298F" w:rsidRDefault="0047298F" w:rsidP="000E5863">
            <w:pPr>
              <w:pStyle w:val="Bezmezer"/>
              <w:spacing w:line="276" w:lineRule="auto"/>
            </w:pPr>
            <w:r w:rsidRPr="0047298F">
              <w:t>Cisco Systems, Inc</w:t>
            </w:r>
          </w:p>
        </w:tc>
      </w:tr>
      <w:tr w:rsidR="0047298F" w:rsidRPr="0047298F" w14:paraId="4186C2BB" w14:textId="77777777" w:rsidTr="000E5863">
        <w:tc>
          <w:tcPr>
            <w:tcW w:w="4889" w:type="dxa"/>
            <w:shd w:val="clear" w:color="auto" w:fill="auto"/>
            <w:vAlign w:val="center"/>
          </w:tcPr>
          <w:p w14:paraId="769208B3" w14:textId="09FD99EE" w:rsidR="0047298F" w:rsidRPr="000E5863" w:rsidRDefault="0047298F" w:rsidP="000E5863">
            <w:pPr>
              <w:pStyle w:val="Bezmezer"/>
              <w:spacing w:line="276" w:lineRule="auto"/>
              <w:rPr>
                <w:b/>
                <w:bCs/>
              </w:rPr>
            </w:pPr>
            <w:r w:rsidRPr="000E5863">
              <w:rPr>
                <w:b/>
                <w:bCs/>
              </w:rPr>
              <w:t>cc:2</w:t>
            </w:r>
            <w:proofErr w:type="gramStart"/>
            <w:r w:rsidRPr="000E5863">
              <w:rPr>
                <w:b/>
                <w:bCs/>
              </w:rPr>
              <w:t>d:e</w:t>
            </w:r>
            <w:proofErr w:type="gramEnd"/>
            <w:r w:rsidRPr="000E5863">
              <w:rPr>
                <w:b/>
                <w:bCs/>
              </w:rPr>
              <w:t>0:e0:ba:fa</w:t>
            </w:r>
          </w:p>
        </w:tc>
        <w:tc>
          <w:tcPr>
            <w:tcW w:w="4889" w:type="dxa"/>
            <w:shd w:val="clear" w:color="auto" w:fill="auto"/>
            <w:vAlign w:val="center"/>
          </w:tcPr>
          <w:p w14:paraId="5B64B529" w14:textId="2EA3E215" w:rsidR="0047298F" w:rsidRPr="0047298F" w:rsidRDefault="0047298F" w:rsidP="000E5863">
            <w:pPr>
              <w:pStyle w:val="Bezmezer"/>
              <w:spacing w:line="276" w:lineRule="auto"/>
            </w:pPr>
            <w:r w:rsidRPr="0047298F">
              <w:t>Routerboard.com</w:t>
            </w:r>
          </w:p>
        </w:tc>
      </w:tr>
      <w:tr w:rsidR="000E5863" w:rsidRPr="0047298F" w14:paraId="3F7A6262" w14:textId="77777777" w:rsidTr="000E5863">
        <w:tc>
          <w:tcPr>
            <w:tcW w:w="4889" w:type="dxa"/>
            <w:shd w:val="clear" w:color="auto" w:fill="FBE4D5"/>
            <w:vAlign w:val="center"/>
          </w:tcPr>
          <w:p w14:paraId="69E95BCB" w14:textId="647AA1D5" w:rsidR="0047298F" w:rsidRPr="000E5863" w:rsidRDefault="0047298F" w:rsidP="000E5863">
            <w:pPr>
              <w:pStyle w:val="Bezmezer"/>
              <w:spacing w:line="276" w:lineRule="auto"/>
              <w:rPr>
                <w:b/>
                <w:bCs/>
              </w:rPr>
            </w:pPr>
            <w:r w:rsidRPr="000E5863">
              <w:rPr>
                <w:b/>
                <w:bCs/>
              </w:rPr>
              <w:t>6</w:t>
            </w:r>
            <w:proofErr w:type="gramStart"/>
            <w:r w:rsidRPr="000E5863">
              <w:rPr>
                <w:b/>
                <w:bCs/>
              </w:rPr>
              <w:t>c:f</w:t>
            </w:r>
            <w:proofErr w:type="gramEnd"/>
            <w:r w:rsidRPr="000E5863">
              <w:rPr>
                <w:b/>
                <w:bCs/>
              </w:rPr>
              <w:t>0:49:73:5d:01</w:t>
            </w:r>
          </w:p>
        </w:tc>
        <w:tc>
          <w:tcPr>
            <w:tcW w:w="4889" w:type="dxa"/>
            <w:shd w:val="clear" w:color="auto" w:fill="FBE4D5"/>
            <w:vAlign w:val="center"/>
          </w:tcPr>
          <w:p w14:paraId="38736F1C" w14:textId="496FDAF4" w:rsidR="0047298F" w:rsidRPr="0047298F" w:rsidRDefault="0047298F" w:rsidP="000E5863">
            <w:pPr>
              <w:pStyle w:val="Bezmezer"/>
              <w:spacing w:line="276" w:lineRule="auto"/>
            </w:pPr>
            <w:r w:rsidRPr="0047298F">
              <w:t>GIGA-BYTE TECHNOLOGY CO.,</w:t>
            </w:r>
            <w:r w:rsidRPr="0047298F">
              <w:t xml:space="preserve"> </w:t>
            </w:r>
            <w:r w:rsidRPr="0047298F">
              <w:t>LTD.</w:t>
            </w:r>
          </w:p>
        </w:tc>
      </w:tr>
      <w:tr w:rsidR="0047298F" w:rsidRPr="0047298F" w14:paraId="35AE87C9" w14:textId="77777777" w:rsidTr="000E5863">
        <w:tc>
          <w:tcPr>
            <w:tcW w:w="4889" w:type="dxa"/>
            <w:shd w:val="clear" w:color="auto" w:fill="auto"/>
            <w:vAlign w:val="center"/>
          </w:tcPr>
          <w:p w14:paraId="551D21F1" w14:textId="66402CD9" w:rsidR="0047298F" w:rsidRPr="000E5863" w:rsidRDefault="0047298F" w:rsidP="000E5863">
            <w:pPr>
              <w:pStyle w:val="Bezmezer"/>
              <w:spacing w:line="276" w:lineRule="auto"/>
              <w:rPr>
                <w:b/>
                <w:bCs/>
              </w:rPr>
            </w:pPr>
            <w:proofErr w:type="gramStart"/>
            <w:r w:rsidRPr="000E5863">
              <w:rPr>
                <w:b/>
                <w:bCs/>
              </w:rPr>
              <w:t>10:98:36:a</w:t>
            </w:r>
            <w:proofErr w:type="gramEnd"/>
            <w:r w:rsidRPr="000E5863">
              <w:rPr>
                <w:b/>
                <w:bCs/>
              </w:rPr>
              <w:t>2:75:fb</w:t>
            </w:r>
          </w:p>
        </w:tc>
        <w:tc>
          <w:tcPr>
            <w:tcW w:w="4889" w:type="dxa"/>
            <w:shd w:val="clear" w:color="auto" w:fill="auto"/>
            <w:vAlign w:val="center"/>
          </w:tcPr>
          <w:p w14:paraId="59ABFA4F" w14:textId="67E2786D" w:rsidR="0047298F" w:rsidRPr="0047298F" w:rsidRDefault="0047298F" w:rsidP="000E5863">
            <w:pPr>
              <w:pStyle w:val="Bezmezer"/>
              <w:spacing w:line="276" w:lineRule="auto"/>
            </w:pPr>
            <w:r>
              <w:t>Dell Inc.</w:t>
            </w:r>
          </w:p>
        </w:tc>
      </w:tr>
      <w:tr w:rsidR="000E5863" w:rsidRPr="0047298F" w14:paraId="2F2D867E" w14:textId="77777777" w:rsidTr="000E5863">
        <w:tc>
          <w:tcPr>
            <w:tcW w:w="4889" w:type="dxa"/>
            <w:shd w:val="clear" w:color="auto" w:fill="FBE4D5"/>
            <w:vAlign w:val="center"/>
          </w:tcPr>
          <w:p w14:paraId="039BF0C1" w14:textId="0B23A5E6" w:rsidR="0047298F" w:rsidRPr="000E5863" w:rsidRDefault="0047298F" w:rsidP="000E5863">
            <w:pPr>
              <w:pStyle w:val="Bezmezer"/>
              <w:spacing w:line="276" w:lineRule="auto"/>
              <w:rPr>
                <w:b/>
                <w:bCs/>
              </w:rPr>
            </w:pPr>
            <w:r w:rsidRPr="000E5863">
              <w:rPr>
                <w:b/>
                <w:bCs/>
              </w:rPr>
              <w:t>54:</w:t>
            </w:r>
            <w:proofErr w:type="gramStart"/>
            <w:r w:rsidRPr="000E5863">
              <w:rPr>
                <w:b/>
                <w:bCs/>
              </w:rPr>
              <w:t>bf:64:62</w:t>
            </w:r>
            <w:proofErr w:type="gramEnd"/>
            <w:r w:rsidRPr="000E5863">
              <w:rPr>
                <w:b/>
                <w:bCs/>
              </w:rPr>
              <w:t>:cb:51</w:t>
            </w:r>
          </w:p>
        </w:tc>
        <w:tc>
          <w:tcPr>
            <w:tcW w:w="4889" w:type="dxa"/>
            <w:shd w:val="clear" w:color="auto" w:fill="FBE4D5"/>
            <w:vAlign w:val="center"/>
          </w:tcPr>
          <w:p w14:paraId="106FE193" w14:textId="100D476C" w:rsidR="0047298F" w:rsidRPr="0047298F" w:rsidRDefault="0047298F" w:rsidP="000E5863">
            <w:pPr>
              <w:pStyle w:val="Bezmezer"/>
              <w:spacing w:line="276" w:lineRule="auto"/>
            </w:pPr>
            <w:r>
              <w:t>Dell Inc.</w:t>
            </w:r>
          </w:p>
        </w:tc>
      </w:tr>
      <w:tr w:rsidR="0047298F" w:rsidRPr="0047298F" w14:paraId="792A55FA" w14:textId="77777777" w:rsidTr="000E5863">
        <w:tc>
          <w:tcPr>
            <w:tcW w:w="4889" w:type="dxa"/>
            <w:shd w:val="clear" w:color="auto" w:fill="auto"/>
            <w:vAlign w:val="center"/>
          </w:tcPr>
          <w:p w14:paraId="373DBE29" w14:textId="4B4FE948" w:rsidR="0047298F" w:rsidRPr="000E5863" w:rsidRDefault="0047298F" w:rsidP="000E5863">
            <w:pPr>
              <w:pStyle w:val="Bezmezer"/>
              <w:spacing w:line="276" w:lineRule="auto"/>
              <w:rPr>
                <w:b/>
                <w:bCs/>
              </w:rPr>
            </w:pPr>
            <w:proofErr w:type="gramStart"/>
            <w:r w:rsidRPr="000E5863">
              <w:rPr>
                <w:b/>
                <w:bCs/>
              </w:rPr>
              <w:t>10:65:30:d</w:t>
            </w:r>
            <w:proofErr w:type="gramEnd"/>
            <w:r w:rsidRPr="000E5863">
              <w:rPr>
                <w:b/>
                <w:bCs/>
              </w:rPr>
              <w:t>6:2c:d6</w:t>
            </w:r>
          </w:p>
        </w:tc>
        <w:tc>
          <w:tcPr>
            <w:tcW w:w="4889" w:type="dxa"/>
            <w:shd w:val="clear" w:color="auto" w:fill="auto"/>
            <w:vAlign w:val="center"/>
          </w:tcPr>
          <w:p w14:paraId="56B50269" w14:textId="40E4AC49" w:rsidR="0047298F" w:rsidRPr="0047298F" w:rsidRDefault="0047298F" w:rsidP="000E5863">
            <w:pPr>
              <w:pStyle w:val="Bezmezer"/>
              <w:spacing w:line="276" w:lineRule="auto"/>
            </w:pPr>
            <w:r>
              <w:t>Dell Inc.</w:t>
            </w:r>
          </w:p>
        </w:tc>
      </w:tr>
    </w:tbl>
    <w:p w14:paraId="588B9325" w14:textId="1D5A2E6B" w:rsidR="00ED7822" w:rsidRDefault="00ED7822" w:rsidP="00ED7822">
      <w:pPr>
        <w:pStyle w:val="Nadpis1"/>
        <w:rPr>
          <w:i/>
          <w:iCs/>
          <w:lang w:val="cs-CZ"/>
        </w:rPr>
      </w:pPr>
      <w:r>
        <w:rPr>
          <w:lang w:val="cs-CZ"/>
        </w:rPr>
        <w:t xml:space="preserve">Příkaz </w:t>
      </w:r>
      <w:r w:rsidRPr="00ED7822">
        <w:rPr>
          <w:i/>
          <w:iCs/>
          <w:lang w:val="cs-CZ"/>
        </w:rPr>
        <w:t>arp</w:t>
      </w:r>
    </w:p>
    <w:p w14:paraId="541B199B" w14:textId="77777777" w:rsidR="00ED7822" w:rsidRDefault="00ED7822" w:rsidP="00ED7822">
      <w:pPr>
        <w:pStyle w:val="Codeiguess"/>
      </w:pPr>
      <w:r>
        <w:t>[</w:t>
      </w:r>
      <w:proofErr w:type="gramStart"/>
      <w:r>
        <w:t>kevin.danek</w:t>
      </w:r>
      <w:proofErr w:type="gramEnd"/>
      <w:r>
        <w:t>@a0307 ~]$ arp</w:t>
      </w:r>
    </w:p>
    <w:p w14:paraId="2EB2331D" w14:textId="77777777" w:rsidR="00ED7822" w:rsidRDefault="00ED7822" w:rsidP="00ED7822">
      <w:pPr>
        <w:pStyle w:val="Codeiguess"/>
      </w:pPr>
      <w:r>
        <w:t xml:space="preserve">Address                  </w:t>
      </w:r>
      <w:proofErr w:type="gramStart"/>
      <w:r>
        <w:t>HWtype  HWaddress</w:t>
      </w:r>
      <w:proofErr w:type="gramEnd"/>
      <w:r>
        <w:t xml:space="preserve">           Flags Mask            Iface</w:t>
      </w:r>
    </w:p>
    <w:p w14:paraId="055FB748" w14:textId="77777777" w:rsidR="00ED7822" w:rsidRDefault="00ED7822" w:rsidP="00ED7822">
      <w:pPr>
        <w:pStyle w:val="Codeiguess"/>
      </w:pPr>
      <w:r>
        <w:t>router-b.tul.cz          ether   d0:c</w:t>
      </w:r>
      <w:proofErr w:type="gramStart"/>
      <w:r>
        <w:t>7:89:a</w:t>
      </w:r>
      <w:proofErr w:type="gramEnd"/>
      <w:r>
        <w:t>9:d2:80   C                     enp0s31f6</w:t>
      </w:r>
    </w:p>
    <w:p w14:paraId="4406ED2B" w14:textId="77777777" w:rsidR="00ED7822" w:rsidRDefault="00ED7822" w:rsidP="00ED7822">
      <w:pPr>
        <w:pStyle w:val="Codeiguess"/>
      </w:pPr>
      <w:r>
        <w:t xml:space="preserve">gateway                       </w:t>
      </w:r>
      <w:proofErr w:type="gramStart"/>
      <w:r>
        <w:t xml:space="preserve">   (</w:t>
      </w:r>
      <w:proofErr w:type="gramEnd"/>
      <w:r>
        <w:t>incomplete)                              wlp2s0</w:t>
      </w:r>
    </w:p>
    <w:p w14:paraId="58C5644F" w14:textId="77777777" w:rsidR="00ED7822" w:rsidRDefault="00ED7822" w:rsidP="00ED7822">
      <w:pPr>
        <w:pStyle w:val="Codeiguess"/>
      </w:pPr>
      <w:r>
        <w:t>gateway                  ether   cc:2</w:t>
      </w:r>
      <w:proofErr w:type="gramStart"/>
      <w:r>
        <w:t>d:e</w:t>
      </w:r>
      <w:proofErr w:type="gramEnd"/>
      <w:r>
        <w:t>0:e0:ba:fa   C                     p2p1</w:t>
      </w:r>
    </w:p>
    <w:p w14:paraId="27A614CD" w14:textId="77777777" w:rsidR="00ED7822" w:rsidRDefault="00ED7822" w:rsidP="00ED7822">
      <w:pPr>
        <w:pStyle w:val="Codeiguess"/>
      </w:pPr>
      <w:r>
        <w:t>alva.nti.tul.cz          ether   6</w:t>
      </w:r>
      <w:proofErr w:type="gramStart"/>
      <w:r>
        <w:t>c:f</w:t>
      </w:r>
      <w:proofErr w:type="gramEnd"/>
      <w:r>
        <w:t>0:49:73:5d:01   C                     enp0s31f6</w:t>
      </w:r>
    </w:p>
    <w:p w14:paraId="2978B7BE" w14:textId="77777777" w:rsidR="00ED7822" w:rsidRDefault="00ED7822" w:rsidP="00ED7822">
      <w:pPr>
        <w:pStyle w:val="Codeiguess"/>
      </w:pPr>
      <w:r>
        <w:t xml:space="preserve">share.nti.tul.cz         ether   </w:t>
      </w:r>
      <w:proofErr w:type="gramStart"/>
      <w:r>
        <w:t>10:98:36:a</w:t>
      </w:r>
      <w:proofErr w:type="gramEnd"/>
      <w:r>
        <w:t>2:75:fb   C                     enp0s31f6</w:t>
      </w:r>
    </w:p>
    <w:p w14:paraId="172DC181" w14:textId="77777777" w:rsidR="00ED7822" w:rsidRDefault="00ED7822" w:rsidP="00ED7822">
      <w:pPr>
        <w:pStyle w:val="Codeiguess"/>
      </w:pPr>
      <w:r>
        <w:t>a0300.nti.tul.cz         ether   54:</w:t>
      </w:r>
      <w:proofErr w:type="gramStart"/>
      <w:r>
        <w:t>bf:64:62</w:t>
      </w:r>
      <w:proofErr w:type="gramEnd"/>
      <w:r>
        <w:t>:cb:51   C                     enp0s31f6</w:t>
      </w:r>
    </w:p>
    <w:p w14:paraId="27B36E9A" w14:textId="5B89DB65" w:rsidR="00ED7822" w:rsidRDefault="00ED7822" w:rsidP="00ED7822">
      <w:pPr>
        <w:pStyle w:val="Codeiguess"/>
      </w:pPr>
      <w:r>
        <w:t xml:space="preserve">dockms.nti.tul.cz        ether   </w:t>
      </w:r>
      <w:proofErr w:type="gramStart"/>
      <w:r>
        <w:t>10:65:30:d</w:t>
      </w:r>
      <w:proofErr w:type="gramEnd"/>
      <w:r>
        <w:t>6:2c:d6   C                     enp0s31f6</w:t>
      </w:r>
    </w:p>
    <w:p w14:paraId="52B28FA7" w14:textId="4341E1F3" w:rsidR="0023406A" w:rsidRDefault="00B5153F" w:rsidP="00B5153F">
      <w:r>
        <w:t xml:space="preserve">Rozdíl mezi výstupem </w:t>
      </w:r>
      <w:r>
        <w:rPr>
          <w:i/>
          <w:iCs/>
        </w:rPr>
        <w:t>ip n</w:t>
      </w:r>
      <w:r>
        <w:t xml:space="preserve"> a </w:t>
      </w:r>
      <w:r>
        <w:rPr>
          <w:i/>
          <w:iCs/>
        </w:rPr>
        <w:t>arp</w:t>
      </w:r>
      <w:r>
        <w:t xml:space="preserve"> je na první pohled v přeložených IP adresách</w:t>
      </w:r>
      <w:r w:rsidR="004E79DD">
        <w:t xml:space="preserve"> na náz</w:t>
      </w:r>
      <w:r w:rsidR="00BE68F0">
        <w:t>vy</w:t>
      </w:r>
      <w:r w:rsidR="004E79DD">
        <w:t xml:space="preserve"> hostů</w:t>
      </w:r>
      <w:r w:rsidR="00813863">
        <w:t>, dále také ve formátování výstupu.</w:t>
      </w:r>
      <w:r w:rsidR="005E0BCB">
        <w:t xml:space="preserve"> </w:t>
      </w:r>
    </w:p>
    <w:p w14:paraId="257637A8" w14:textId="1B34A6F6" w:rsidR="00B5153F" w:rsidRDefault="0023406A" w:rsidP="0023406A">
      <w:pPr>
        <w:pStyle w:val="Nadpis1"/>
        <w:rPr>
          <w:i/>
          <w:iCs/>
        </w:rPr>
      </w:pPr>
      <w:r>
        <w:br w:type="page"/>
      </w:r>
      <w:r>
        <w:lastRenderedPageBreak/>
        <w:t xml:space="preserve">Příkaz </w:t>
      </w:r>
      <w:r w:rsidRPr="0023406A">
        <w:rPr>
          <w:i/>
          <w:iCs/>
        </w:rPr>
        <w:t>ss</w:t>
      </w:r>
    </w:p>
    <w:p w14:paraId="4DF5DFF7" w14:textId="584BA3D1" w:rsidR="00B86496" w:rsidRPr="00B86496" w:rsidRDefault="00B86496" w:rsidP="00B86496">
      <w:pPr>
        <w:rPr>
          <w:lang w:eastAsia="x-none"/>
        </w:rPr>
      </w:pPr>
      <w:r>
        <w:rPr>
          <w:lang w:eastAsia="x-none"/>
        </w:rPr>
        <w:t xml:space="preserve">Příkaz aktuálně otevřených spojení, lze vidět, že jsou skoro všechny v rámci TUL sítě (začínající na 147.230), až na </w:t>
      </w:r>
      <w:r w:rsidR="0065288E">
        <w:rPr>
          <w:lang w:eastAsia="x-none"/>
        </w:rPr>
        <w:t xml:space="preserve">otevřená HTTPS spojení. Dále je vidět ssh spojení, kterým jsem připojen vzdáleně na danou stanici. </w:t>
      </w:r>
    </w:p>
    <w:p w14:paraId="21D253DC" w14:textId="77777777" w:rsidR="00B86496" w:rsidRPr="00B86496" w:rsidRDefault="00B86496" w:rsidP="00B86496">
      <w:pPr>
        <w:pStyle w:val="Codeiguess"/>
      </w:pPr>
      <w:r w:rsidRPr="00B86496">
        <w:t xml:space="preserve">tcp    0      0                                      147.230.78.78:39428                                               </w:t>
      </w:r>
      <w:proofErr w:type="gramStart"/>
      <w:r w:rsidRPr="00B86496">
        <w:t>147.230.18.154:ldaps</w:t>
      </w:r>
      <w:proofErr w:type="gramEnd"/>
    </w:p>
    <w:p w14:paraId="1CE7EA9A" w14:textId="77777777" w:rsidR="00B86496" w:rsidRPr="00B86496" w:rsidRDefault="00B86496" w:rsidP="00B86496">
      <w:pPr>
        <w:pStyle w:val="Codeiguess"/>
      </w:pPr>
      <w:r w:rsidRPr="00B86496">
        <w:t>timer:(keepalive,</w:t>
      </w:r>
      <w:proofErr w:type="gramStart"/>
      <w:r w:rsidRPr="00B86496">
        <w:t>20min</w:t>
      </w:r>
      <w:proofErr w:type="gramEnd"/>
      <w:r w:rsidRPr="00B86496">
        <w:t>,0)</w:t>
      </w:r>
    </w:p>
    <w:p w14:paraId="081FDAF5" w14:textId="77777777" w:rsidR="00B86496" w:rsidRPr="00B86496" w:rsidRDefault="00B86496" w:rsidP="00B86496">
      <w:pPr>
        <w:pStyle w:val="Codeiguess"/>
      </w:pPr>
      <w:r w:rsidRPr="00B86496">
        <w:t>tcp    0      98572                                  147.230.78.78:ssh                                                 147.230.231.20:59943</w:t>
      </w:r>
    </w:p>
    <w:p w14:paraId="491FA7A5" w14:textId="77777777" w:rsidR="00B86496" w:rsidRPr="00B86496" w:rsidRDefault="00B86496" w:rsidP="00B86496">
      <w:pPr>
        <w:pStyle w:val="Codeiguess"/>
      </w:pPr>
      <w:r w:rsidRPr="00B86496">
        <w:t>timer:(on,205ms,0)</w:t>
      </w:r>
    </w:p>
    <w:p w14:paraId="5E6F3916" w14:textId="77777777" w:rsidR="00B86496" w:rsidRPr="00B86496" w:rsidRDefault="00B86496" w:rsidP="00B86496">
      <w:pPr>
        <w:pStyle w:val="Codeiguess"/>
      </w:pPr>
      <w:r w:rsidRPr="00B86496">
        <w:t xml:space="preserve">tcp    0      0                                      </w:t>
      </w:r>
      <w:proofErr w:type="gramStart"/>
      <w:r w:rsidRPr="00B86496">
        <w:t>147.230.78.78:kink</w:t>
      </w:r>
      <w:proofErr w:type="gramEnd"/>
      <w:r w:rsidRPr="00B86496">
        <w:t xml:space="preserve">                                                147.230.77.233:nfs</w:t>
      </w:r>
    </w:p>
    <w:p w14:paraId="6BEDDA28" w14:textId="77777777" w:rsidR="00B86496" w:rsidRPr="00B86496" w:rsidRDefault="00B86496" w:rsidP="00B86496">
      <w:pPr>
        <w:pStyle w:val="Codeiguess"/>
      </w:pPr>
      <w:r w:rsidRPr="00B86496">
        <w:t>timer:(keepalive,58sec,0)</w:t>
      </w:r>
    </w:p>
    <w:p w14:paraId="1ED71038" w14:textId="77777777" w:rsidR="00B86496" w:rsidRPr="00B86496" w:rsidRDefault="00B86496" w:rsidP="00B86496">
      <w:pPr>
        <w:pStyle w:val="Codeiguess"/>
      </w:pPr>
      <w:r w:rsidRPr="00B86496">
        <w:t xml:space="preserve">tcp    0      0                                      147.230.78.78:59640                                                 </w:t>
      </w:r>
      <w:proofErr w:type="gramStart"/>
      <w:r w:rsidRPr="00B86496">
        <w:t>34.209.131.4:https</w:t>
      </w:r>
      <w:proofErr w:type="gramEnd"/>
    </w:p>
    <w:p w14:paraId="3B95E62C" w14:textId="77777777" w:rsidR="00B86496" w:rsidRPr="00B86496" w:rsidRDefault="00B86496" w:rsidP="00B86496">
      <w:pPr>
        <w:pStyle w:val="Codeiguess"/>
      </w:pPr>
      <w:r w:rsidRPr="00B86496">
        <w:t>timer:(keepalive,1min30sec,0)</w:t>
      </w:r>
    </w:p>
    <w:p w14:paraId="00ABF7CF" w14:textId="77777777" w:rsidR="00B86496" w:rsidRPr="00B86496" w:rsidRDefault="00B86496" w:rsidP="00B86496">
      <w:pPr>
        <w:pStyle w:val="Codeiguess"/>
      </w:pPr>
      <w:r w:rsidRPr="00B86496">
        <w:t xml:space="preserve">tcp    0      0                                      147.230.78.78:39424                                               </w:t>
      </w:r>
      <w:proofErr w:type="gramStart"/>
      <w:r w:rsidRPr="00B86496">
        <w:t>147.230.18.154:ldaps</w:t>
      </w:r>
      <w:proofErr w:type="gramEnd"/>
    </w:p>
    <w:p w14:paraId="604E8129" w14:textId="77777777" w:rsidR="00B86496" w:rsidRPr="00B86496" w:rsidRDefault="00B86496" w:rsidP="00B86496">
      <w:pPr>
        <w:pStyle w:val="Codeiguess"/>
      </w:pPr>
      <w:r w:rsidRPr="00B86496">
        <w:t>timer:(keepalive,</w:t>
      </w:r>
      <w:proofErr w:type="gramStart"/>
      <w:r w:rsidRPr="00B86496">
        <w:t>79min</w:t>
      </w:r>
      <w:proofErr w:type="gramEnd"/>
      <w:r w:rsidRPr="00B86496">
        <w:t>,0)</w:t>
      </w:r>
    </w:p>
    <w:p w14:paraId="3EBDEE3E" w14:textId="77777777" w:rsidR="00B86496" w:rsidRPr="00B86496" w:rsidRDefault="00B86496" w:rsidP="00B86496">
      <w:pPr>
        <w:pStyle w:val="Codeiguess"/>
      </w:pPr>
      <w:r w:rsidRPr="00B86496">
        <w:t xml:space="preserve">tcp    0      0                                      147.230.78.78:39432                                               </w:t>
      </w:r>
      <w:proofErr w:type="gramStart"/>
      <w:r w:rsidRPr="00B86496">
        <w:t>147.230.18.154:ldaps</w:t>
      </w:r>
      <w:proofErr w:type="gramEnd"/>
    </w:p>
    <w:p w14:paraId="1769987E" w14:textId="77777777" w:rsidR="00B86496" w:rsidRPr="00B86496" w:rsidRDefault="00B86496" w:rsidP="00B86496">
      <w:pPr>
        <w:pStyle w:val="Codeiguess"/>
      </w:pPr>
      <w:r w:rsidRPr="00B86496">
        <w:t>timer:(keepalive,</w:t>
      </w:r>
      <w:proofErr w:type="gramStart"/>
      <w:r w:rsidRPr="00B86496">
        <w:t>69min</w:t>
      </w:r>
      <w:proofErr w:type="gramEnd"/>
      <w:r w:rsidRPr="00B86496">
        <w:t>,0)</w:t>
      </w:r>
    </w:p>
    <w:p w14:paraId="490BD6B1" w14:textId="77777777" w:rsidR="00B86496" w:rsidRPr="00B86496" w:rsidRDefault="00B86496" w:rsidP="00B86496">
      <w:pPr>
        <w:pStyle w:val="Codeiguess"/>
      </w:pPr>
      <w:r w:rsidRPr="00B86496">
        <w:t xml:space="preserve">tcp    0      0                                      147.230.78.78:39466                                               </w:t>
      </w:r>
      <w:proofErr w:type="gramStart"/>
      <w:r w:rsidRPr="00B86496">
        <w:t>147.230.18.154:ldaps</w:t>
      </w:r>
      <w:proofErr w:type="gramEnd"/>
    </w:p>
    <w:p w14:paraId="663811A0" w14:textId="77777777" w:rsidR="00B86496" w:rsidRPr="00B86496" w:rsidRDefault="00B86496" w:rsidP="00B86496">
      <w:pPr>
        <w:pStyle w:val="Codeiguess"/>
      </w:pPr>
      <w:r w:rsidRPr="00B86496">
        <w:t>timer:(keepalive,</w:t>
      </w:r>
      <w:proofErr w:type="gramStart"/>
      <w:r w:rsidRPr="00B86496">
        <w:t>29min</w:t>
      </w:r>
      <w:proofErr w:type="gramEnd"/>
      <w:r w:rsidRPr="00B86496">
        <w:t>,0)</w:t>
      </w:r>
    </w:p>
    <w:p w14:paraId="1009125A" w14:textId="77777777" w:rsidR="00B86496" w:rsidRPr="00B86496" w:rsidRDefault="00B86496" w:rsidP="00B86496">
      <w:pPr>
        <w:pStyle w:val="Codeiguess"/>
      </w:pPr>
      <w:r w:rsidRPr="00B86496">
        <w:t xml:space="preserve">tcp    0      0                                      147.230.78.78:39426                                               </w:t>
      </w:r>
      <w:proofErr w:type="gramStart"/>
      <w:r w:rsidRPr="00B86496">
        <w:t>147.230.18.154:ldaps</w:t>
      </w:r>
      <w:proofErr w:type="gramEnd"/>
    </w:p>
    <w:p w14:paraId="4711B766" w14:textId="77777777" w:rsidR="00B86496" w:rsidRPr="00B86496" w:rsidRDefault="00B86496" w:rsidP="00B86496">
      <w:pPr>
        <w:pStyle w:val="Codeiguess"/>
      </w:pPr>
      <w:r w:rsidRPr="00B86496">
        <w:t>timer:(keepalive,</w:t>
      </w:r>
      <w:proofErr w:type="gramStart"/>
      <w:r w:rsidRPr="00B86496">
        <w:t>69min</w:t>
      </w:r>
      <w:proofErr w:type="gramEnd"/>
      <w:r w:rsidRPr="00B86496">
        <w:t>,0)</w:t>
      </w:r>
    </w:p>
    <w:p w14:paraId="0DB5A072" w14:textId="77777777" w:rsidR="00B86496" w:rsidRPr="00B86496" w:rsidRDefault="00B86496" w:rsidP="00B86496">
      <w:pPr>
        <w:pStyle w:val="Codeiguess"/>
      </w:pPr>
      <w:r w:rsidRPr="00B86496">
        <w:t xml:space="preserve">tcp    0      0                                      147.230.78.78:39478                                                </w:t>
      </w:r>
      <w:proofErr w:type="gramStart"/>
      <w:r w:rsidRPr="00B86496">
        <w:t>52.38.198.132:https</w:t>
      </w:r>
      <w:proofErr w:type="gramEnd"/>
    </w:p>
    <w:p w14:paraId="110A973A" w14:textId="68D870B3" w:rsidR="0023406A" w:rsidRDefault="00B86496" w:rsidP="00B86496">
      <w:pPr>
        <w:pStyle w:val="Codeiguess"/>
      </w:pPr>
      <w:r w:rsidRPr="00B86496">
        <w:t>timer:(keepalive,4min30sec,0)</w:t>
      </w:r>
    </w:p>
    <w:p w14:paraId="671CB76A" w14:textId="3BC5FCCA" w:rsidR="0065288E" w:rsidRPr="000F2AE8" w:rsidRDefault="005D6208" w:rsidP="0065288E">
      <w:r>
        <w:t>Seznam otevřených portů</w:t>
      </w:r>
      <w:r w:rsidR="000F2AE8">
        <w:t xml:space="preserve"> zahrnuje standardně </w:t>
      </w:r>
      <w:r w:rsidR="000F2AE8">
        <w:rPr>
          <w:i/>
          <w:iCs/>
        </w:rPr>
        <w:t xml:space="preserve">ssh </w:t>
      </w:r>
      <w:r w:rsidR="000F2AE8">
        <w:t xml:space="preserve">pro vzdálený přístup, </w:t>
      </w:r>
      <w:r w:rsidR="000F2AE8" w:rsidRPr="000F2AE8">
        <w:rPr>
          <w:i/>
          <w:iCs/>
        </w:rPr>
        <w:t>smtp</w:t>
      </w:r>
      <w:r w:rsidR="000F2AE8">
        <w:t xml:space="preserve"> pro mailové služby či </w:t>
      </w:r>
      <w:r w:rsidR="000F2AE8" w:rsidRPr="000F2AE8">
        <w:rPr>
          <w:i/>
          <w:iCs/>
        </w:rPr>
        <w:t>ipp</w:t>
      </w:r>
      <w:r w:rsidR="000F2AE8">
        <w:t xml:space="preserve"> pro komunikaci s tiskárnami.</w:t>
      </w:r>
    </w:p>
    <w:p w14:paraId="434278BA" w14:textId="617F2E36" w:rsidR="0065288E" w:rsidRDefault="0065288E" w:rsidP="0065288E">
      <w:pPr>
        <w:pStyle w:val="Codeiguess"/>
      </w:pPr>
      <w:r>
        <w:t xml:space="preserve">tcp    LISTEN     0      100                                   </w:t>
      </w:r>
      <w:proofErr w:type="gramStart"/>
      <w:r>
        <w:t>127.0.0.1:smtp</w:t>
      </w:r>
      <w:proofErr w:type="gramEnd"/>
      <w:r>
        <w:t xml:space="preserve">                                                        *:*</w:t>
      </w:r>
    </w:p>
    <w:p w14:paraId="681E40EC" w14:textId="77777777" w:rsidR="0065288E" w:rsidRDefault="0065288E" w:rsidP="0065288E">
      <w:pPr>
        <w:pStyle w:val="Codeiguess"/>
      </w:pPr>
      <w:r>
        <w:t xml:space="preserve">tcp    LISTEN     0      128                                           </w:t>
      </w:r>
      <w:proofErr w:type="gramStart"/>
      <w:r>
        <w:t>*:sunrpc</w:t>
      </w:r>
      <w:proofErr w:type="gramEnd"/>
      <w:r>
        <w:t xml:space="preserve">                                                      *:*</w:t>
      </w:r>
    </w:p>
    <w:p w14:paraId="6BAD9744" w14:textId="77777777" w:rsidR="0065288E" w:rsidRDefault="0065288E" w:rsidP="0065288E">
      <w:pPr>
        <w:pStyle w:val="Codeiguess"/>
      </w:pPr>
      <w:r>
        <w:t xml:space="preserve">tcp    LISTEN     0      5                                 </w:t>
      </w:r>
      <w:proofErr w:type="gramStart"/>
      <w:r>
        <w:t>192.168.122.1:domain</w:t>
      </w:r>
      <w:proofErr w:type="gramEnd"/>
      <w:r>
        <w:t xml:space="preserve">                                                      *:*</w:t>
      </w:r>
    </w:p>
    <w:p w14:paraId="7D90FD5E" w14:textId="77777777" w:rsidR="0065288E" w:rsidRDefault="0065288E" w:rsidP="0065288E">
      <w:pPr>
        <w:pStyle w:val="Codeiguess"/>
      </w:pPr>
      <w:r>
        <w:t xml:space="preserve">tcp    LISTEN     0      128                                           *:ssh                                                         </w:t>
      </w:r>
      <w:proofErr w:type="gramStart"/>
      <w:r>
        <w:t>*:*</w:t>
      </w:r>
      <w:proofErr w:type="gramEnd"/>
    </w:p>
    <w:p w14:paraId="3E54EE1E" w14:textId="77777777" w:rsidR="0065288E" w:rsidRDefault="0065288E" w:rsidP="0065288E">
      <w:pPr>
        <w:pStyle w:val="Codeiguess"/>
      </w:pPr>
      <w:r>
        <w:t xml:space="preserve">tcp    LISTEN     0      128                                   </w:t>
      </w:r>
      <w:proofErr w:type="gramStart"/>
      <w:r>
        <w:t>127.0.0.1:ipp</w:t>
      </w:r>
      <w:proofErr w:type="gramEnd"/>
      <w:r>
        <w:t xml:space="preserve">                                                         *:*</w:t>
      </w:r>
    </w:p>
    <w:p w14:paraId="5B3FCF30" w14:textId="77777777" w:rsidR="0065288E" w:rsidRDefault="0065288E" w:rsidP="0065288E">
      <w:pPr>
        <w:pStyle w:val="Codeiguess"/>
      </w:pPr>
      <w:r>
        <w:t xml:space="preserve">tcp    LISTEN     0      100                                       </w:t>
      </w:r>
      <w:proofErr w:type="gramStart"/>
      <w:r>
        <w:t>[::</w:t>
      </w:r>
      <w:proofErr w:type="gramEnd"/>
      <w:r>
        <w:t>1]:smtp                                                     [::]:*</w:t>
      </w:r>
    </w:p>
    <w:p w14:paraId="39FC398F" w14:textId="77777777" w:rsidR="0065288E" w:rsidRDefault="0065288E" w:rsidP="0065288E">
      <w:pPr>
        <w:pStyle w:val="Codeiguess"/>
      </w:pPr>
      <w:r>
        <w:t xml:space="preserve">tcp    LISTEN     0      128                                        </w:t>
      </w:r>
      <w:proofErr w:type="gramStart"/>
      <w:r>
        <w:t>[::</w:t>
      </w:r>
      <w:proofErr w:type="gramEnd"/>
      <w:r>
        <w:t>]:sunrpc                                                   [::]:*</w:t>
      </w:r>
    </w:p>
    <w:p w14:paraId="1C38E39D" w14:textId="77777777" w:rsidR="0065288E" w:rsidRDefault="0065288E" w:rsidP="0065288E">
      <w:pPr>
        <w:pStyle w:val="Codeiguess"/>
      </w:pPr>
      <w:r>
        <w:t xml:space="preserve">tcp    LISTEN     0      128                                        </w:t>
      </w:r>
      <w:proofErr w:type="gramStart"/>
      <w:r>
        <w:t>[::</w:t>
      </w:r>
      <w:proofErr w:type="gramEnd"/>
      <w:r>
        <w:t>]:ssh                                                      [::]:*</w:t>
      </w:r>
    </w:p>
    <w:p w14:paraId="526872D2" w14:textId="4D80CE82" w:rsidR="0065288E" w:rsidRPr="0065288E" w:rsidRDefault="0065288E" w:rsidP="0065288E">
      <w:pPr>
        <w:pStyle w:val="Codeiguess"/>
      </w:pPr>
      <w:r>
        <w:t xml:space="preserve">tcp    LISTEN     0      128                                       </w:t>
      </w:r>
      <w:proofErr w:type="gramStart"/>
      <w:r>
        <w:t>[::</w:t>
      </w:r>
      <w:proofErr w:type="gramEnd"/>
      <w:r>
        <w:t>1]:ipp                                                      [::]:*</w:t>
      </w:r>
    </w:p>
    <w:p w14:paraId="67AB7D24" w14:textId="05EA13C8" w:rsidR="000757A7" w:rsidRPr="00F63988" w:rsidRDefault="00BB6247" w:rsidP="00C756B5">
      <w:r>
        <w:br w:type="page"/>
      </w:r>
      <w:r w:rsidR="00C756B5">
        <w:lastRenderedPageBreak/>
        <w:t>Souhrnné statistiky</w:t>
      </w:r>
      <w:r w:rsidR="00F63988">
        <w:t xml:space="preserve"> příkazu </w:t>
      </w:r>
      <w:r w:rsidR="00F63988">
        <w:rPr>
          <w:i/>
          <w:iCs/>
        </w:rPr>
        <w:t>ss</w:t>
      </w:r>
      <w:r w:rsidR="00F63988">
        <w:t xml:space="preserve"> ukazují krátký souhrn toho, co zrovna zpracovává. Jedná se spíše o orientační souhrn, který nám prozradí, kolik tak je otevřených připojení</w:t>
      </w:r>
      <w:r w:rsidR="006929AA">
        <w:t>.</w:t>
      </w:r>
    </w:p>
    <w:p w14:paraId="1E48E01A" w14:textId="77777777" w:rsidR="00C756B5" w:rsidRDefault="00C756B5" w:rsidP="00C756B5">
      <w:pPr>
        <w:pStyle w:val="Codeiguess"/>
      </w:pPr>
      <w:r>
        <w:t>[</w:t>
      </w:r>
      <w:proofErr w:type="gramStart"/>
      <w:r>
        <w:t>kevin.danek</w:t>
      </w:r>
      <w:proofErr w:type="gramEnd"/>
      <w:r>
        <w:t>@a0307 ~]$ ss -s</w:t>
      </w:r>
    </w:p>
    <w:p w14:paraId="6CCA0BE0" w14:textId="77777777" w:rsidR="00C756B5" w:rsidRDefault="00C756B5" w:rsidP="00C756B5">
      <w:pPr>
        <w:pStyle w:val="Codeiguess"/>
      </w:pPr>
      <w:r>
        <w:t>Total: 2701 (kernel 0)</w:t>
      </w:r>
    </w:p>
    <w:p w14:paraId="1E3686B0" w14:textId="77777777" w:rsidR="00C756B5" w:rsidRDefault="00C756B5" w:rsidP="00C756B5">
      <w:pPr>
        <w:pStyle w:val="Codeiguess"/>
      </w:pPr>
      <w:proofErr w:type="gramStart"/>
      <w:r>
        <w:t xml:space="preserve">TCP:   </w:t>
      </w:r>
      <w:proofErr w:type="gramEnd"/>
      <w:r>
        <w:t>19 (estab 9, closed 1, orphaned 0, synrecv 0, timewait 0/0), ports 0</w:t>
      </w:r>
    </w:p>
    <w:p w14:paraId="2CD9E096" w14:textId="77777777" w:rsidR="00C756B5" w:rsidRDefault="00C756B5" w:rsidP="00C756B5">
      <w:pPr>
        <w:pStyle w:val="Codeiguess"/>
      </w:pPr>
    </w:p>
    <w:p w14:paraId="3D899B61" w14:textId="77777777" w:rsidR="00C756B5" w:rsidRDefault="00C756B5" w:rsidP="00C756B5">
      <w:pPr>
        <w:pStyle w:val="Codeiguess"/>
      </w:pPr>
      <w:r>
        <w:t>Transport Total     IP        IPv6</w:t>
      </w:r>
    </w:p>
    <w:p w14:paraId="631ABD9D" w14:textId="77777777" w:rsidR="00C756B5" w:rsidRDefault="00C756B5" w:rsidP="00C756B5">
      <w:pPr>
        <w:pStyle w:val="Codeiguess"/>
      </w:pPr>
      <w:r>
        <w:t>*         0         -         -</w:t>
      </w:r>
    </w:p>
    <w:p w14:paraId="13E92706" w14:textId="77777777" w:rsidR="00C756B5" w:rsidRDefault="00C756B5" w:rsidP="00C756B5">
      <w:pPr>
        <w:pStyle w:val="Codeiguess"/>
      </w:pPr>
      <w:r>
        <w:t>RAW       2         0         2</w:t>
      </w:r>
    </w:p>
    <w:p w14:paraId="728AD5BC" w14:textId="77777777" w:rsidR="00C756B5" w:rsidRDefault="00C756B5" w:rsidP="00C756B5">
      <w:pPr>
        <w:pStyle w:val="Codeiguess"/>
      </w:pPr>
      <w:r>
        <w:t>UDP       13        10        3</w:t>
      </w:r>
    </w:p>
    <w:p w14:paraId="53369537" w14:textId="77777777" w:rsidR="00C756B5" w:rsidRDefault="00C756B5" w:rsidP="00C756B5">
      <w:pPr>
        <w:pStyle w:val="Codeiguess"/>
      </w:pPr>
      <w:r>
        <w:t>TCP       18        14        4</w:t>
      </w:r>
    </w:p>
    <w:p w14:paraId="70074C00" w14:textId="77777777" w:rsidR="00C756B5" w:rsidRDefault="00C756B5" w:rsidP="00C756B5">
      <w:pPr>
        <w:pStyle w:val="Codeiguess"/>
      </w:pPr>
      <w:r>
        <w:t>INET      33        24        9</w:t>
      </w:r>
    </w:p>
    <w:p w14:paraId="05E0195B" w14:textId="62FB80DA" w:rsidR="00C756B5" w:rsidRDefault="00C756B5" w:rsidP="00C756B5">
      <w:pPr>
        <w:pStyle w:val="Codeiguess"/>
      </w:pPr>
      <w:r>
        <w:t>FRAG      0         0         0</w:t>
      </w:r>
    </w:p>
    <w:p w14:paraId="761D84ED" w14:textId="7503F1D9" w:rsidR="00396544" w:rsidRDefault="00396544" w:rsidP="0065288E">
      <w:pPr>
        <w:pStyle w:val="Nadpis1"/>
        <w:rPr>
          <w:i/>
          <w:iCs/>
          <w:lang w:val="cs-CZ"/>
        </w:rPr>
      </w:pPr>
      <w:r>
        <w:rPr>
          <w:lang w:val="cs-CZ"/>
        </w:rPr>
        <w:t xml:space="preserve">Příkaz </w:t>
      </w:r>
      <w:r w:rsidRPr="00396544">
        <w:rPr>
          <w:i/>
          <w:iCs/>
          <w:lang w:val="cs-CZ"/>
        </w:rPr>
        <w:t>netstat</w:t>
      </w:r>
    </w:p>
    <w:p w14:paraId="336209F1" w14:textId="7FCA874E" w:rsidR="00396544" w:rsidRPr="00396544" w:rsidRDefault="00396544" w:rsidP="00F57DE8">
      <w:r>
        <w:t xml:space="preserve">Příkazem netstat s přepínači </w:t>
      </w:r>
      <w:r w:rsidRPr="00396544">
        <w:rPr>
          <w:i/>
          <w:iCs/>
        </w:rPr>
        <w:t>a</w:t>
      </w:r>
      <w:r>
        <w:rPr>
          <w:i/>
          <w:iCs/>
        </w:rPr>
        <w:t xml:space="preserve"> </w:t>
      </w:r>
      <w:r>
        <w:t xml:space="preserve">a </w:t>
      </w:r>
      <w:r>
        <w:rPr>
          <w:i/>
          <w:iCs/>
        </w:rPr>
        <w:t>t</w:t>
      </w:r>
      <w:r>
        <w:t xml:space="preserve"> se mi podařilo vypsat všechna otevřená (</w:t>
      </w:r>
      <w:r w:rsidRPr="00F57DE8">
        <w:rPr>
          <w:i/>
          <w:iCs/>
        </w:rPr>
        <w:t>established</w:t>
      </w:r>
      <w:r>
        <w:t>)</w:t>
      </w:r>
      <w:r w:rsidR="00F57DE8">
        <w:t xml:space="preserve"> připojení, tak také všechny otevřené porty (</w:t>
      </w:r>
      <w:r w:rsidR="00F57DE8" w:rsidRPr="00F57DE8">
        <w:rPr>
          <w:i/>
          <w:iCs/>
        </w:rPr>
        <w:t>listen</w:t>
      </w:r>
      <w:r w:rsidR="00F57DE8">
        <w:t>).</w:t>
      </w:r>
    </w:p>
    <w:p w14:paraId="5D2B9A37" w14:textId="77777777" w:rsidR="00396544" w:rsidRDefault="00396544" w:rsidP="00396544">
      <w:pPr>
        <w:pStyle w:val="Codeiguess"/>
      </w:pPr>
      <w:r>
        <w:t>[</w:t>
      </w:r>
      <w:proofErr w:type="gramStart"/>
      <w:r>
        <w:t>kevin.danek</w:t>
      </w:r>
      <w:proofErr w:type="gramEnd"/>
      <w:r>
        <w:t>@a0307 ~]$ netstat -at</w:t>
      </w:r>
    </w:p>
    <w:p w14:paraId="6CC81069" w14:textId="77777777" w:rsidR="00396544" w:rsidRDefault="00396544" w:rsidP="00396544">
      <w:pPr>
        <w:pStyle w:val="Codeiguess"/>
      </w:pPr>
      <w:r>
        <w:t>Active Internet connections (servers and established)</w:t>
      </w:r>
    </w:p>
    <w:p w14:paraId="522A8394" w14:textId="77777777" w:rsidR="00396544" w:rsidRDefault="00396544" w:rsidP="00396544">
      <w:pPr>
        <w:pStyle w:val="Codeiguess"/>
      </w:pPr>
      <w:r>
        <w:t>Proto Recv-Q Send-Q Local Address           Foreign Address         State</w:t>
      </w:r>
    </w:p>
    <w:p w14:paraId="4406B349" w14:textId="77777777" w:rsidR="00396544" w:rsidRDefault="00396544" w:rsidP="00396544">
      <w:pPr>
        <w:pStyle w:val="Codeiguess"/>
      </w:pPr>
      <w:r>
        <w:t xml:space="preserve">tcp        0      0 </w:t>
      </w:r>
      <w:proofErr w:type="gramStart"/>
      <w:r>
        <w:t>localhost:smtp</w:t>
      </w:r>
      <w:proofErr w:type="gramEnd"/>
      <w:r>
        <w:t xml:space="preserve">          0.0.0.0:*               LISTEN</w:t>
      </w:r>
    </w:p>
    <w:p w14:paraId="5018CE49" w14:textId="77777777" w:rsidR="00396544" w:rsidRDefault="00396544" w:rsidP="00396544">
      <w:pPr>
        <w:pStyle w:val="Codeiguess"/>
      </w:pPr>
      <w:r>
        <w:t xml:space="preserve">tcp        0      0 </w:t>
      </w:r>
      <w:proofErr w:type="gramStart"/>
      <w:r>
        <w:t>0.0.0.0:sunrpc</w:t>
      </w:r>
      <w:proofErr w:type="gramEnd"/>
      <w:r>
        <w:t xml:space="preserve">          0.0.0.0:*               LISTEN</w:t>
      </w:r>
    </w:p>
    <w:p w14:paraId="62AEAD65" w14:textId="77777777" w:rsidR="00396544" w:rsidRDefault="00396544" w:rsidP="00396544">
      <w:pPr>
        <w:pStyle w:val="Codeiguess"/>
      </w:pPr>
      <w:r>
        <w:t xml:space="preserve">tcp        0      0 </w:t>
      </w:r>
      <w:proofErr w:type="gramStart"/>
      <w:r>
        <w:t>a0307.nti.tul.cz:domain</w:t>
      </w:r>
      <w:proofErr w:type="gramEnd"/>
      <w:r>
        <w:t xml:space="preserve"> 0.0.0.0:*               LISTEN</w:t>
      </w:r>
    </w:p>
    <w:p w14:paraId="623EE497" w14:textId="77777777" w:rsidR="00396544" w:rsidRDefault="00396544" w:rsidP="00396544">
      <w:pPr>
        <w:pStyle w:val="Codeiguess"/>
      </w:pPr>
      <w:r>
        <w:t xml:space="preserve">tcp        0      0 0.0.0.0:ssh             </w:t>
      </w:r>
      <w:proofErr w:type="gramStart"/>
      <w:r>
        <w:t>0.0.0.0:*</w:t>
      </w:r>
      <w:proofErr w:type="gramEnd"/>
      <w:r>
        <w:t xml:space="preserve">               LISTEN</w:t>
      </w:r>
    </w:p>
    <w:p w14:paraId="21D45A16" w14:textId="77777777" w:rsidR="00396544" w:rsidRDefault="00396544" w:rsidP="00396544">
      <w:pPr>
        <w:pStyle w:val="Codeiguess"/>
      </w:pPr>
      <w:r>
        <w:t xml:space="preserve">tcp        0      0 </w:t>
      </w:r>
      <w:proofErr w:type="gramStart"/>
      <w:r>
        <w:t>localhost:ipp</w:t>
      </w:r>
      <w:proofErr w:type="gramEnd"/>
      <w:r>
        <w:t xml:space="preserve">           0.0.0.0:*               LISTEN</w:t>
      </w:r>
    </w:p>
    <w:p w14:paraId="6A90C0AD" w14:textId="77777777" w:rsidR="00396544" w:rsidRDefault="00396544" w:rsidP="00396544">
      <w:pPr>
        <w:pStyle w:val="Codeiguess"/>
      </w:pPr>
      <w:r>
        <w:t xml:space="preserve">tcp        0      0 </w:t>
      </w:r>
      <w:proofErr w:type="gramStart"/>
      <w:r>
        <w:t>a0307.nti.tul.cz:39428  ldap-proxy.nti</w:t>
      </w:r>
      <w:proofErr w:type="gramEnd"/>
      <w:r>
        <w:t>.tu:ldaps ESTABLISHED</w:t>
      </w:r>
    </w:p>
    <w:p w14:paraId="4E3CA003" w14:textId="77777777" w:rsidR="00396544" w:rsidRDefault="00396544" w:rsidP="00396544">
      <w:pPr>
        <w:pStyle w:val="Codeiguess"/>
      </w:pPr>
      <w:r>
        <w:t xml:space="preserve">tcp        0      0 </w:t>
      </w:r>
      <w:proofErr w:type="gramStart"/>
      <w:r>
        <w:t>a0307.nti.tul.cz:kink</w:t>
      </w:r>
      <w:proofErr w:type="gramEnd"/>
      <w:r>
        <w:t xml:space="preserve">   share.nti.tul.cz:nfs    ESTABLISHED</w:t>
      </w:r>
    </w:p>
    <w:p w14:paraId="06D373E7" w14:textId="77777777" w:rsidR="00396544" w:rsidRDefault="00396544" w:rsidP="00396544">
      <w:pPr>
        <w:pStyle w:val="Codeiguess"/>
      </w:pPr>
      <w:r>
        <w:t xml:space="preserve">tcp        0      0 </w:t>
      </w:r>
      <w:proofErr w:type="gramStart"/>
      <w:r>
        <w:t>a0307.nti.tul.cz:59640  ec</w:t>
      </w:r>
      <w:proofErr w:type="gramEnd"/>
      <w:r>
        <w:t>2-34-209-131-4.:https ESTABLISHED</w:t>
      </w:r>
    </w:p>
    <w:p w14:paraId="79120C1A" w14:textId="77777777" w:rsidR="00396544" w:rsidRDefault="00396544" w:rsidP="00396544">
      <w:pPr>
        <w:pStyle w:val="Codeiguess"/>
      </w:pPr>
      <w:r>
        <w:t xml:space="preserve">tcp        0      0 </w:t>
      </w:r>
      <w:proofErr w:type="gramStart"/>
      <w:r>
        <w:t>a0307.nti.tul.cz:39424  ldap-proxy.nti</w:t>
      </w:r>
      <w:proofErr w:type="gramEnd"/>
      <w:r>
        <w:t>.tu:ldaps ESTABLISHED</w:t>
      </w:r>
    </w:p>
    <w:p w14:paraId="44674193" w14:textId="77777777" w:rsidR="00396544" w:rsidRDefault="00396544" w:rsidP="00396544">
      <w:pPr>
        <w:pStyle w:val="Codeiguess"/>
      </w:pPr>
      <w:r>
        <w:t>tcp        0    208 a0307.nti.tul.cz:ssh    147.230.231.20:58649    ESTABLISHED</w:t>
      </w:r>
    </w:p>
    <w:p w14:paraId="484B6F41" w14:textId="77777777" w:rsidR="00396544" w:rsidRDefault="00396544" w:rsidP="00396544">
      <w:pPr>
        <w:pStyle w:val="Codeiguess"/>
      </w:pPr>
      <w:r>
        <w:t xml:space="preserve">tcp        0      0 </w:t>
      </w:r>
      <w:proofErr w:type="gramStart"/>
      <w:r>
        <w:t>a0307.nti.tul.cz:39432  ldap-proxy.nti</w:t>
      </w:r>
      <w:proofErr w:type="gramEnd"/>
      <w:r>
        <w:t>.tu:ldaps ESTABLISHED</w:t>
      </w:r>
    </w:p>
    <w:p w14:paraId="10F7FC10" w14:textId="77777777" w:rsidR="00396544" w:rsidRDefault="00396544" w:rsidP="00396544">
      <w:pPr>
        <w:pStyle w:val="Codeiguess"/>
      </w:pPr>
      <w:r>
        <w:t xml:space="preserve">tcp        0      0 </w:t>
      </w:r>
      <w:proofErr w:type="gramStart"/>
      <w:r>
        <w:t>a0307.nti.tul.cz:39466  ldap-proxy.nti</w:t>
      </w:r>
      <w:proofErr w:type="gramEnd"/>
      <w:r>
        <w:t>.tu:ldaps ESTABLISHED</w:t>
      </w:r>
    </w:p>
    <w:p w14:paraId="148DB76D" w14:textId="77777777" w:rsidR="00396544" w:rsidRDefault="00396544" w:rsidP="00396544">
      <w:pPr>
        <w:pStyle w:val="Codeiguess"/>
      </w:pPr>
      <w:r>
        <w:t xml:space="preserve">tcp        0      0 </w:t>
      </w:r>
      <w:proofErr w:type="gramStart"/>
      <w:r>
        <w:t>a0307.nti.tul.cz:39426  ldap-proxy.nti</w:t>
      </w:r>
      <w:proofErr w:type="gramEnd"/>
      <w:r>
        <w:t>.tu:ldaps ESTABLISHED</w:t>
      </w:r>
    </w:p>
    <w:p w14:paraId="1BC27A43" w14:textId="77777777" w:rsidR="00396544" w:rsidRDefault="00396544" w:rsidP="00396544">
      <w:pPr>
        <w:pStyle w:val="Codeiguess"/>
      </w:pPr>
      <w:r>
        <w:t xml:space="preserve">tcp        0      0 </w:t>
      </w:r>
      <w:proofErr w:type="gramStart"/>
      <w:r>
        <w:t>a0307.nti.tul.cz:39478  ec</w:t>
      </w:r>
      <w:proofErr w:type="gramEnd"/>
      <w:r>
        <w:t>2-52-38-198-132:https ESTABLISHED</w:t>
      </w:r>
    </w:p>
    <w:p w14:paraId="0ED90F85" w14:textId="77777777" w:rsidR="00396544" w:rsidRDefault="00396544" w:rsidP="00396544">
      <w:pPr>
        <w:pStyle w:val="Codeiguess"/>
      </w:pPr>
      <w:r>
        <w:t xml:space="preserve">tcp6       0      0 </w:t>
      </w:r>
      <w:proofErr w:type="gramStart"/>
      <w:r>
        <w:t>localhost:smtp</w:t>
      </w:r>
      <w:proofErr w:type="gramEnd"/>
      <w:r>
        <w:t xml:space="preserve">          [::]:*                  LISTEN</w:t>
      </w:r>
    </w:p>
    <w:p w14:paraId="3835171E" w14:textId="77777777" w:rsidR="00396544" w:rsidRDefault="00396544" w:rsidP="00396544">
      <w:pPr>
        <w:pStyle w:val="Codeiguess"/>
      </w:pPr>
      <w:r>
        <w:t xml:space="preserve">tcp6       0      0 </w:t>
      </w:r>
      <w:proofErr w:type="gramStart"/>
      <w:r>
        <w:t>[::</w:t>
      </w:r>
      <w:proofErr w:type="gramEnd"/>
      <w:r>
        <w:t>]:sunrpc             [::]:*                  LISTEN</w:t>
      </w:r>
    </w:p>
    <w:p w14:paraId="67C49D68" w14:textId="77777777" w:rsidR="00396544" w:rsidRDefault="00396544" w:rsidP="00396544">
      <w:pPr>
        <w:pStyle w:val="Codeiguess"/>
      </w:pPr>
      <w:r>
        <w:t xml:space="preserve">tcp6       0      0 </w:t>
      </w:r>
      <w:proofErr w:type="gramStart"/>
      <w:r>
        <w:t>[::</w:t>
      </w:r>
      <w:proofErr w:type="gramEnd"/>
      <w:r>
        <w:t>]:ssh                [::]:*                  LISTEN</w:t>
      </w:r>
    </w:p>
    <w:p w14:paraId="16EB3350" w14:textId="7CD791DE" w:rsidR="00396544" w:rsidRPr="00396544" w:rsidRDefault="00396544" w:rsidP="00396544">
      <w:pPr>
        <w:pStyle w:val="Codeiguess"/>
      </w:pPr>
      <w:r>
        <w:t xml:space="preserve">tcp6       0      0 </w:t>
      </w:r>
      <w:proofErr w:type="gramStart"/>
      <w:r>
        <w:t>localhost:ipp</w:t>
      </w:r>
      <w:proofErr w:type="gramEnd"/>
      <w:r>
        <w:t xml:space="preserve">           [::]:*                  LISTEN</w:t>
      </w:r>
    </w:p>
    <w:p w14:paraId="1947897F" w14:textId="048FD400" w:rsidR="004C3D7A" w:rsidRDefault="00116F9E" w:rsidP="004C3D7A">
      <w:r>
        <w:br w:type="page"/>
      </w:r>
      <w:r w:rsidR="004C3D7A">
        <w:lastRenderedPageBreak/>
        <w:t xml:space="preserve">Souhrnné statistiky příkazu </w:t>
      </w:r>
      <w:r w:rsidR="004C3D7A">
        <w:rPr>
          <w:i/>
          <w:iCs/>
        </w:rPr>
        <w:t xml:space="preserve">netstat </w:t>
      </w:r>
      <w:r w:rsidR="004C3D7A">
        <w:t xml:space="preserve">už toho pověděli trochu víc, než statistiky příkazu </w:t>
      </w:r>
      <w:r w:rsidR="004C3D7A">
        <w:rPr>
          <w:i/>
          <w:iCs/>
        </w:rPr>
        <w:t>ss</w:t>
      </w:r>
      <w:r w:rsidR="004C3D7A">
        <w:t>.</w:t>
      </w:r>
      <w:r w:rsidR="003326BB">
        <w:t xml:space="preserve"> Vzhledem k délce výstupu jsem si dovolil ho trochu zkrátit.</w:t>
      </w:r>
    </w:p>
    <w:p w14:paraId="24443754" w14:textId="77777777" w:rsidR="003326BB" w:rsidRDefault="003326BB" w:rsidP="003326BB">
      <w:pPr>
        <w:pStyle w:val="Codeiguess"/>
      </w:pPr>
      <w:r>
        <w:t>[</w:t>
      </w:r>
      <w:proofErr w:type="gramStart"/>
      <w:r>
        <w:t>kevin.danek</w:t>
      </w:r>
      <w:proofErr w:type="gramEnd"/>
      <w:r>
        <w:t>@a0307 ~]$ netstat -s</w:t>
      </w:r>
    </w:p>
    <w:p w14:paraId="680B4BEC" w14:textId="77777777" w:rsidR="003326BB" w:rsidRDefault="003326BB" w:rsidP="003326BB">
      <w:pPr>
        <w:pStyle w:val="Codeiguess"/>
      </w:pPr>
      <w:r>
        <w:t>Ip:</w:t>
      </w:r>
    </w:p>
    <w:p w14:paraId="146C79FC" w14:textId="77777777" w:rsidR="003326BB" w:rsidRDefault="003326BB" w:rsidP="003326BB">
      <w:pPr>
        <w:pStyle w:val="Codeiguess"/>
      </w:pPr>
      <w:r>
        <w:t xml:space="preserve">    9218048 total packets received</w:t>
      </w:r>
    </w:p>
    <w:p w14:paraId="2090813B" w14:textId="77777777" w:rsidR="003326BB" w:rsidRDefault="003326BB" w:rsidP="003326BB">
      <w:pPr>
        <w:pStyle w:val="Codeiguess"/>
      </w:pPr>
      <w:r>
        <w:t xml:space="preserve">    0 forwarded</w:t>
      </w:r>
    </w:p>
    <w:p w14:paraId="62BA6F40" w14:textId="77777777" w:rsidR="003326BB" w:rsidRDefault="003326BB" w:rsidP="003326BB">
      <w:pPr>
        <w:pStyle w:val="Codeiguess"/>
      </w:pPr>
      <w:r>
        <w:t xml:space="preserve">    0 incoming packets discarded</w:t>
      </w:r>
    </w:p>
    <w:p w14:paraId="254ADAA5" w14:textId="77777777" w:rsidR="003326BB" w:rsidRDefault="003326BB" w:rsidP="003326BB">
      <w:pPr>
        <w:pStyle w:val="Codeiguess"/>
      </w:pPr>
      <w:r>
        <w:t xml:space="preserve">    5844695 incoming packets delivered</w:t>
      </w:r>
    </w:p>
    <w:p w14:paraId="43B2B11A" w14:textId="77777777" w:rsidR="003326BB" w:rsidRDefault="003326BB" w:rsidP="003326BB">
      <w:pPr>
        <w:pStyle w:val="Codeiguess"/>
      </w:pPr>
      <w:r>
        <w:t xml:space="preserve">    2538800 requests sent out</w:t>
      </w:r>
    </w:p>
    <w:p w14:paraId="3940FF06" w14:textId="77777777" w:rsidR="003326BB" w:rsidRDefault="003326BB" w:rsidP="003326BB">
      <w:pPr>
        <w:pStyle w:val="Codeiguess"/>
      </w:pPr>
      <w:r>
        <w:t xml:space="preserve">    16 dropped because of missing route</w:t>
      </w:r>
    </w:p>
    <w:p w14:paraId="0D845516" w14:textId="77777777" w:rsidR="003326BB" w:rsidRDefault="003326BB" w:rsidP="003326BB">
      <w:pPr>
        <w:pStyle w:val="Codeiguess"/>
      </w:pPr>
      <w:r>
        <w:t xml:space="preserve">    2 fragments dropped after timeout</w:t>
      </w:r>
    </w:p>
    <w:p w14:paraId="28C0E08B" w14:textId="77777777" w:rsidR="003326BB" w:rsidRDefault="003326BB" w:rsidP="003326BB">
      <w:pPr>
        <w:pStyle w:val="Codeiguess"/>
      </w:pPr>
      <w:r>
        <w:t xml:space="preserve">    52 reassemblies required</w:t>
      </w:r>
    </w:p>
    <w:p w14:paraId="0A730D24" w14:textId="77777777" w:rsidR="003326BB" w:rsidRDefault="003326BB" w:rsidP="003326BB">
      <w:pPr>
        <w:pStyle w:val="Codeiguess"/>
      </w:pPr>
      <w:r>
        <w:t xml:space="preserve">    25 packets reassembled ok</w:t>
      </w:r>
    </w:p>
    <w:p w14:paraId="1FC663B2" w14:textId="7783AE25" w:rsidR="003326BB" w:rsidRDefault="003326BB" w:rsidP="003326BB">
      <w:pPr>
        <w:pStyle w:val="Codeiguess"/>
      </w:pPr>
      <w:r>
        <w:t xml:space="preserve">    2 packet reassembles failed</w:t>
      </w:r>
    </w:p>
    <w:p w14:paraId="7ABC3826" w14:textId="77777777" w:rsidR="003326BB" w:rsidRDefault="003326BB" w:rsidP="003326BB">
      <w:pPr>
        <w:pStyle w:val="Codeiguess"/>
      </w:pPr>
      <w:r>
        <w:t>Tcp:</w:t>
      </w:r>
    </w:p>
    <w:p w14:paraId="21C30B35" w14:textId="77777777" w:rsidR="003326BB" w:rsidRDefault="003326BB" w:rsidP="003326BB">
      <w:pPr>
        <w:pStyle w:val="Codeiguess"/>
      </w:pPr>
      <w:r>
        <w:t xml:space="preserve">    6249 active connections openings</w:t>
      </w:r>
    </w:p>
    <w:p w14:paraId="5291BE67" w14:textId="77777777" w:rsidR="003326BB" w:rsidRDefault="003326BB" w:rsidP="003326BB">
      <w:pPr>
        <w:pStyle w:val="Codeiguess"/>
      </w:pPr>
      <w:r>
        <w:t xml:space="preserve">    12 passive connection openings</w:t>
      </w:r>
    </w:p>
    <w:p w14:paraId="3C426091" w14:textId="77777777" w:rsidR="003326BB" w:rsidRDefault="003326BB" w:rsidP="003326BB">
      <w:pPr>
        <w:pStyle w:val="Codeiguess"/>
      </w:pPr>
      <w:r>
        <w:t xml:space="preserve">    0 failed connection attempts</w:t>
      </w:r>
    </w:p>
    <w:p w14:paraId="597F6AC6" w14:textId="77777777" w:rsidR="003326BB" w:rsidRDefault="003326BB" w:rsidP="003326BB">
      <w:pPr>
        <w:pStyle w:val="Codeiguess"/>
      </w:pPr>
      <w:r>
        <w:t xml:space="preserve">    128 connection resets received</w:t>
      </w:r>
    </w:p>
    <w:p w14:paraId="08300E71" w14:textId="77777777" w:rsidR="003326BB" w:rsidRDefault="003326BB" w:rsidP="003326BB">
      <w:pPr>
        <w:pStyle w:val="Codeiguess"/>
      </w:pPr>
      <w:r>
        <w:t xml:space="preserve">    9 connections established</w:t>
      </w:r>
    </w:p>
    <w:p w14:paraId="36A6B6BB" w14:textId="77777777" w:rsidR="003326BB" w:rsidRDefault="003326BB" w:rsidP="003326BB">
      <w:pPr>
        <w:pStyle w:val="Codeiguess"/>
      </w:pPr>
      <w:r>
        <w:t xml:space="preserve">    5767021 segments received</w:t>
      </w:r>
    </w:p>
    <w:p w14:paraId="34BCE7D2" w14:textId="77777777" w:rsidR="003326BB" w:rsidRDefault="003326BB" w:rsidP="003326BB">
      <w:pPr>
        <w:pStyle w:val="Codeiguess"/>
      </w:pPr>
      <w:r>
        <w:t xml:space="preserve">    10441835 segments send out</w:t>
      </w:r>
    </w:p>
    <w:p w14:paraId="4E162C7E" w14:textId="77777777" w:rsidR="003326BB" w:rsidRDefault="003326BB" w:rsidP="003326BB">
      <w:pPr>
        <w:pStyle w:val="Codeiguess"/>
      </w:pPr>
      <w:r>
        <w:t xml:space="preserve">    5362 segments retransmited</w:t>
      </w:r>
    </w:p>
    <w:p w14:paraId="43B5C95F" w14:textId="77777777" w:rsidR="003326BB" w:rsidRDefault="003326BB" w:rsidP="003326BB">
      <w:pPr>
        <w:pStyle w:val="Codeiguess"/>
      </w:pPr>
      <w:r>
        <w:t xml:space="preserve">    1 bad segments received.</w:t>
      </w:r>
    </w:p>
    <w:p w14:paraId="2FFB150F" w14:textId="77777777" w:rsidR="003326BB" w:rsidRDefault="003326BB" w:rsidP="003326BB">
      <w:pPr>
        <w:pStyle w:val="Codeiguess"/>
      </w:pPr>
      <w:r>
        <w:t xml:space="preserve">    605 resets sent</w:t>
      </w:r>
    </w:p>
    <w:p w14:paraId="4E63A83B" w14:textId="77777777" w:rsidR="003326BB" w:rsidRDefault="003326BB" w:rsidP="003326BB">
      <w:pPr>
        <w:pStyle w:val="Codeiguess"/>
      </w:pPr>
      <w:r>
        <w:t>Udp:</w:t>
      </w:r>
    </w:p>
    <w:p w14:paraId="6039B9B8" w14:textId="77777777" w:rsidR="003326BB" w:rsidRDefault="003326BB" w:rsidP="003326BB">
      <w:pPr>
        <w:pStyle w:val="Codeiguess"/>
      </w:pPr>
      <w:r>
        <w:t xml:space="preserve">    53758 packets received</w:t>
      </w:r>
    </w:p>
    <w:p w14:paraId="2196C354" w14:textId="77777777" w:rsidR="003326BB" w:rsidRDefault="003326BB" w:rsidP="003326BB">
      <w:pPr>
        <w:pStyle w:val="Codeiguess"/>
      </w:pPr>
      <w:r>
        <w:t xml:space="preserve">    9 packets to unknown port received.</w:t>
      </w:r>
    </w:p>
    <w:p w14:paraId="2FD02E2E" w14:textId="77777777" w:rsidR="003326BB" w:rsidRDefault="003326BB" w:rsidP="003326BB">
      <w:pPr>
        <w:pStyle w:val="Codeiguess"/>
      </w:pPr>
      <w:r>
        <w:t xml:space="preserve">    0 packet receive errors</w:t>
      </w:r>
    </w:p>
    <w:p w14:paraId="60886B2F" w14:textId="77777777" w:rsidR="003326BB" w:rsidRDefault="003326BB" w:rsidP="003326BB">
      <w:pPr>
        <w:pStyle w:val="Codeiguess"/>
      </w:pPr>
      <w:r>
        <w:t xml:space="preserve">    58983 packets sent</w:t>
      </w:r>
    </w:p>
    <w:p w14:paraId="6C84C70F" w14:textId="77777777" w:rsidR="003326BB" w:rsidRDefault="003326BB" w:rsidP="003326BB">
      <w:pPr>
        <w:pStyle w:val="Codeiguess"/>
      </w:pPr>
      <w:r>
        <w:t xml:space="preserve">    0 receive buffer errors</w:t>
      </w:r>
    </w:p>
    <w:p w14:paraId="19FFC40F" w14:textId="6991E4B7" w:rsidR="000F39B5" w:rsidRPr="000F39B5" w:rsidRDefault="003326BB" w:rsidP="000F39B5">
      <w:pPr>
        <w:pStyle w:val="Codeiguess"/>
      </w:pPr>
      <w:r>
        <w:t xml:space="preserve">    0 send buffer errors</w:t>
      </w:r>
      <w:r w:rsidR="000F39B5">
        <w:br/>
        <w:t>…</w:t>
      </w:r>
    </w:p>
    <w:p w14:paraId="5E360879" w14:textId="0523A8BB" w:rsidR="00112652" w:rsidRDefault="00112652" w:rsidP="00112652">
      <w:pPr>
        <w:pStyle w:val="Nadpis1"/>
        <w:rPr>
          <w:i/>
          <w:iCs/>
          <w:lang w:val="cs-CZ"/>
        </w:rPr>
      </w:pPr>
      <w:r>
        <w:rPr>
          <w:lang w:val="cs-CZ"/>
        </w:rPr>
        <w:t xml:space="preserve">Příkaz </w:t>
      </w:r>
      <w:r>
        <w:rPr>
          <w:i/>
          <w:iCs/>
          <w:lang w:val="cs-CZ"/>
        </w:rPr>
        <w:t>ping</w:t>
      </w:r>
    </w:p>
    <w:p w14:paraId="440CC1A2" w14:textId="336098C1" w:rsidR="000A099B" w:rsidRPr="005E33FE" w:rsidRDefault="000A099B" w:rsidP="000A099B">
      <w:pPr>
        <w:rPr>
          <w:lang w:eastAsia="x-none"/>
        </w:rPr>
      </w:pPr>
      <w:r>
        <w:rPr>
          <w:lang w:eastAsia="x-none"/>
        </w:rPr>
        <w:t xml:space="preserve">Příkazem </w:t>
      </w:r>
      <w:r>
        <w:rPr>
          <w:i/>
          <w:iCs/>
          <w:lang w:eastAsia="x-none"/>
        </w:rPr>
        <w:t>ping</w:t>
      </w:r>
      <w:r>
        <w:rPr>
          <w:lang w:eastAsia="x-none"/>
        </w:rPr>
        <w:t xml:space="preserve"> se dá zjistit, jaká je odezva nějakého daného serveru. Odezva se může odvíjet od jeho geografické vzdálenosti, ale nebo také od jeho vytíženosti.</w:t>
      </w:r>
      <w:r w:rsidR="005E33FE">
        <w:rPr>
          <w:lang w:eastAsia="x-none"/>
        </w:rPr>
        <w:t xml:space="preserve"> Obvykle nás zajímá tzv. </w:t>
      </w:r>
      <w:proofErr w:type="gramStart"/>
      <w:r w:rsidR="005E33FE">
        <w:rPr>
          <w:lang w:eastAsia="x-none"/>
        </w:rPr>
        <w:t>RTT,</w:t>
      </w:r>
      <w:proofErr w:type="gramEnd"/>
      <w:r w:rsidR="005E33FE">
        <w:rPr>
          <w:lang w:eastAsia="x-none"/>
        </w:rPr>
        <w:t xml:space="preserve"> neboli </w:t>
      </w:r>
      <w:r w:rsidR="005E33FE">
        <w:rPr>
          <w:i/>
          <w:iCs/>
          <w:lang w:eastAsia="x-none"/>
        </w:rPr>
        <w:t>round-trip time</w:t>
      </w:r>
      <w:r w:rsidR="005E33FE">
        <w:rPr>
          <w:lang w:eastAsia="x-none"/>
        </w:rPr>
        <w:t>, což je čas, který packet potřeboval k tomu, než dorazil do cíle a zpátky k nám.</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2056"/>
        <w:gridCol w:w="1576"/>
        <w:gridCol w:w="1573"/>
        <w:gridCol w:w="1569"/>
        <w:gridCol w:w="1580"/>
        <w:gridCol w:w="1500"/>
      </w:tblGrid>
      <w:tr w:rsidR="000E5863" w14:paraId="5363A8B0" w14:textId="35BC438A" w:rsidTr="000E5863">
        <w:tc>
          <w:tcPr>
            <w:tcW w:w="2056" w:type="dxa"/>
            <w:tcBorders>
              <w:top w:val="single" w:sz="4" w:space="0" w:color="ED7D31"/>
              <w:left w:val="single" w:sz="4" w:space="0" w:color="ED7D31"/>
              <w:bottom w:val="single" w:sz="4" w:space="0" w:color="ED7D31"/>
              <w:right w:val="nil"/>
            </w:tcBorders>
            <w:shd w:val="clear" w:color="auto" w:fill="ED7D31"/>
          </w:tcPr>
          <w:p w14:paraId="02005EF1" w14:textId="38297BC1" w:rsidR="00604807" w:rsidRPr="000E5863" w:rsidRDefault="00604807" w:rsidP="000E5863">
            <w:pPr>
              <w:pStyle w:val="Bezmezer"/>
              <w:spacing w:line="276" w:lineRule="auto"/>
              <w:rPr>
                <w:b/>
                <w:bCs/>
                <w:color w:val="FFFFFF"/>
              </w:rPr>
            </w:pPr>
            <w:r w:rsidRPr="000E5863">
              <w:rPr>
                <w:b/>
                <w:bCs/>
                <w:color w:val="FFFFFF"/>
              </w:rPr>
              <w:t>Server</w:t>
            </w:r>
          </w:p>
        </w:tc>
        <w:tc>
          <w:tcPr>
            <w:tcW w:w="1576" w:type="dxa"/>
            <w:tcBorders>
              <w:top w:val="single" w:sz="4" w:space="0" w:color="ED7D31"/>
              <w:left w:val="nil"/>
              <w:bottom w:val="single" w:sz="4" w:space="0" w:color="ED7D31"/>
              <w:right w:val="nil"/>
            </w:tcBorders>
            <w:shd w:val="clear" w:color="auto" w:fill="ED7D31"/>
          </w:tcPr>
          <w:p w14:paraId="6346FDB1" w14:textId="033D737F" w:rsidR="00604807" w:rsidRPr="000E5863" w:rsidRDefault="00604807" w:rsidP="000E5863">
            <w:pPr>
              <w:pStyle w:val="Bezmezer"/>
              <w:spacing w:line="276" w:lineRule="auto"/>
              <w:rPr>
                <w:b/>
                <w:bCs/>
                <w:color w:val="FFFFFF"/>
              </w:rPr>
            </w:pPr>
            <w:r w:rsidRPr="000E5863">
              <w:rPr>
                <w:b/>
                <w:bCs/>
                <w:color w:val="FFFFFF"/>
              </w:rPr>
              <w:t>Packet Loss</w:t>
            </w:r>
          </w:p>
        </w:tc>
        <w:tc>
          <w:tcPr>
            <w:tcW w:w="1573" w:type="dxa"/>
            <w:tcBorders>
              <w:top w:val="single" w:sz="4" w:space="0" w:color="ED7D31"/>
              <w:left w:val="nil"/>
              <w:bottom w:val="single" w:sz="4" w:space="0" w:color="ED7D31"/>
              <w:right w:val="nil"/>
            </w:tcBorders>
            <w:shd w:val="clear" w:color="auto" w:fill="ED7D31"/>
          </w:tcPr>
          <w:p w14:paraId="357F6DB5" w14:textId="30E8D606" w:rsidR="00604807" w:rsidRPr="000E5863" w:rsidRDefault="00604807" w:rsidP="000E5863">
            <w:pPr>
              <w:pStyle w:val="Bezmezer"/>
              <w:spacing w:line="276" w:lineRule="auto"/>
              <w:rPr>
                <w:b/>
                <w:bCs/>
                <w:color w:val="FFFFFF"/>
              </w:rPr>
            </w:pPr>
            <w:r w:rsidRPr="000E5863">
              <w:rPr>
                <w:b/>
                <w:bCs/>
                <w:color w:val="FFFFFF"/>
              </w:rPr>
              <w:t>Min. RTT</w:t>
            </w:r>
            <w:r w:rsidR="008738B4" w:rsidRPr="000E5863">
              <w:rPr>
                <w:b/>
                <w:bCs/>
                <w:color w:val="FFFFFF"/>
              </w:rPr>
              <w:t xml:space="preserve"> [ms]</w:t>
            </w:r>
          </w:p>
        </w:tc>
        <w:tc>
          <w:tcPr>
            <w:tcW w:w="1569" w:type="dxa"/>
            <w:tcBorders>
              <w:top w:val="single" w:sz="4" w:space="0" w:color="ED7D31"/>
              <w:left w:val="nil"/>
              <w:bottom w:val="single" w:sz="4" w:space="0" w:color="ED7D31"/>
              <w:right w:val="nil"/>
            </w:tcBorders>
            <w:shd w:val="clear" w:color="auto" w:fill="ED7D31"/>
          </w:tcPr>
          <w:p w14:paraId="74A093A4" w14:textId="6C86EAAE" w:rsidR="00604807" w:rsidRPr="000E5863" w:rsidRDefault="00604807" w:rsidP="000E5863">
            <w:pPr>
              <w:pStyle w:val="Bezmezer"/>
              <w:spacing w:line="276" w:lineRule="auto"/>
              <w:rPr>
                <w:b/>
                <w:bCs/>
                <w:color w:val="FFFFFF"/>
              </w:rPr>
            </w:pPr>
            <w:r w:rsidRPr="000E5863">
              <w:rPr>
                <w:b/>
                <w:bCs/>
                <w:color w:val="FFFFFF"/>
              </w:rPr>
              <w:t>Avg. RTT</w:t>
            </w:r>
            <w:r w:rsidR="008738B4" w:rsidRPr="000E5863">
              <w:rPr>
                <w:b/>
                <w:bCs/>
                <w:color w:val="FFFFFF"/>
              </w:rPr>
              <w:t xml:space="preserve"> [ms]</w:t>
            </w:r>
          </w:p>
        </w:tc>
        <w:tc>
          <w:tcPr>
            <w:tcW w:w="1580" w:type="dxa"/>
            <w:tcBorders>
              <w:top w:val="single" w:sz="4" w:space="0" w:color="ED7D31"/>
              <w:left w:val="nil"/>
              <w:bottom w:val="single" w:sz="4" w:space="0" w:color="ED7D31"/>
              <w:right w:val="nil"/>
            </w:tcBorders>
            <w:shd w:val="clear" w:color="auto" w:fill="ED7D31"/>
          </w:tcPr>
          <w:p w14:paraId="4F4CE114" w14:textId="035B1C70" w:rsidR="00604807" w:rsidRPr="000E5863" w:rsidRDefault="00604807" w:rsidP="000E5863">
            <w:pPr>
              <w:pStyle w:val="Bezmezer"/>
              <w:spacing w:line="276" w:lineRule="auto"/>
              <w:rPr>
                <w:b/>
                <w:bCs/>
                <w:color w:val="FFFFFF"/>
              </w:rPr>
            </w:pPr>
            <w:r w:rsidRPr="000E5863">
              <w:rPr>
                <w:b/>
                <w:bCs/>
                <w:color w:val="FFFFFF"/>
              </w:rPr>
              <w:t>Max. RTT</w:t>
            </w:r>
            <w:r w:rsidR="008738B4" w:rsidRPr="000E5863">
              <w:rPr>
                <w:b/>
                <w:bCs/>
                <w:color w:val="FFFFFF"/>
              </w:rPr>
              <w:t xml:space="preserve"> [ms]</w:t>
            </w:r>
          </w:p>
        </w:tc>
        <w:tc>
          <w:tcPr>
            <w:tcW w:w="1500" w:type="dxa"/>
            <w:tcBorders>
              <w:top w:val="single" w:sz="4" w:space="0" w:color="ED7D31"/>
              <w:left w:val="nil"/>
              <w:bottom w:val="single" w:sz="4" w:space="0" w:color="ED7D31"/>
              <w:right w:val="single" w:sz="4" w:space="0" w:color="ED7D31"/>
            </w:tcBorders>
            <w:shd w:val="clear" w:color="auto" w:fill="ED7D31"/>
          </w:tcPr>
          <w:p w14:paraId="1277C32D" w14:textId="77E8183E" w:rsidR="00604807" w:rsidRPr="000E5863" w:rsidRDefault="00604807" w:rsidP="000E5863">
            <w:pPr>
              <w:pStyle w:val="Bezmezer"/>
              <w:spacing w:line="276" w:lineRule="auto"/>
              <w:rPr>
                <w:b/>
                <w:bCs/>
                <w:color w:val="FFFFFF"/>
              </w:rPr>
            </w:pPr>
            <w:r w:rsidRPr="000E5863">
              <w:rPr>
                <w:b/>
                <w:bCs/>
                <w:color w:val="FFFFFF"/>
              </w:rPr>
              <w:t>RTT Dev</w:t>
            </w:r>
            <w:r w:rsidR="008738B4" w:rsidRPr="000E5863">
              <w:rPr>
                <w:b/>
                <w:bCs/>
                <w:color w:val="FFFFFF"/>
              </w:rPr>
              <w:t xml:space="preserve"> [ms]</w:t>
            </w:r>
          </w:p>
        </w:tc>
      </w:tr>
      <w:tr w:rsidR="000E5863" w14:paraId="52713802" w14:textId="1787581D" w:rsidTr="000E5863">
        <w:tc>
          <w:tcPr>
            <w:tcW w:w="2056" w:type="dxa"/>
            <w:shd w:val="clear" w:color="auto" w:fill="FBE4D5"/>
          </w:tcPr>
          <w:p w14:paraId="66BE3814" w14:textId="3A8340BB" w:rsidR="00604807" w:rsidRPr="000E5863" w:rsidRDefault="008738B4" w:rsidP="000E5863">
            <w:pPr>
              <w:pStyle w:val="Bezmezer"/>
              <w:spacing w:line="276" w:lineRule="auto"/>
              <w:rPr>
                <w:b/>
                <w:bCs/>
              </w:rPr>
            </w:pPr>
            <w:r w:rsidRPr="000E5863">
              <w:rPr>
                <w:b/>
                <w:bCs/>
              </w:rPr>
              <w:t>www.tul.cz</w:t>
            </w:r>
          </w:p>
        </w:tc>
        <w:tc>
          <w:tcPr>
            <w:tcW w:w="1576" w:type="dxa"/>
            <w:shd w:val="clear" w:color="auto" w:fill="FBE4D5"/>
          </w:tcPr>
          <w:p w14:paraId="2A7A4CFB" w14:textId="2AEF2D57" w:rsidR="00604807" w:rsidRDefault="00604807" w:rsidP="000E5863">
            <w:pPr>
              <w:pStyle w:val="Bezmezer"/>
              <w:spacing w:line="276" w:lineRule="auto"/>
            </w:pPr>
            <w:r>
              <w:t>0/5</w:t>
            </w:r>
          </w:p>
        </w:tc>
        <w:tc>
          <w:tcPr>
            <w:tcW w:w="1573" w:type="dxa"/>
            <w:shd w:val="clear" w:color="auto" w:fill="FBE4D5"/>
          </w:tcPr>
          <w:p w14:paraId="30E7FA5F" w14:textId="5A7B97EA" w:rsidR="00604807" w:rsidRDefault="008738B4" w:rsidP="000E5863">
            <w:pPr>
              <w:pStyle w:val="Bezmezer"/>
              <w:spacing w:line="276" w:lineRule="auto"/>
            </w:pPr>
            <w:r>
              <w:t>0.409</w:t>
            </w:r>
          </w:p>
        </w:tc>
        <w:tc>
          <w:tcPr>
            <w:tcW w:w="1569" w:type="dxa"/>
            <w:shd w:val="clear" w:color="auto" w:fill="FBE4D5"/>
          </w:tcPr>
          <w:p w14:paraId="4E7CE966" w14:textId="3AA94C3E" w:rsidR="00604807" w:rsidRDefault="008738B4" w:rsidP="000E5863">
            <w:pPr>
              <w:pStyle w:val="Bezmezer"/>
              <w:spacing w:line="276" w:lineRule="auto"/>
            </w:pPr>
            <w:r>
              <w:t>0.455</w:t>
            </w:r>
          </w:p>
        </w:tc>
        <w:tc>
          <w:tcPr>
            <w:tcW w:w="1580" w:type="dxa"/>
            <w:shd w:val="clear" w:color="auto" w:fill="FBE4D5"/>
          </w:tcPr>
          <w:p w14:paraId="2912D48F" w14:textId="111AA949" w:rsidR="00604807" w:rsidRDefault="008738B4" w:rsidP="000E5863">
            <w:pPr>
              <w:pStyle w:val="Bezmezer"/>
              <w:spacing w:line="276" w:lineRule="auto"/>
            </w:pPr>
            <w:r>
              <w:t>0.527</w:t>
            </w:r>
          </w:p>
        </w:tc>
        <w:tc>
          <w:tcPr>
            <w:tcW w:w="1500" w:type="dxa"/>
            <w:shd w:val="clear" w:color="auto" w:fill="FBE4D5"/>
          </w:tcPr>
          <w:p w14:paraId="3E4BFDF1" w14:textId="3E415452" w:rsidR="00604807" w:rsidRDefault="008738B4" w:rsidP="000E5863">
            <w:pPr>
              <w:pStyle w:val="Bezmezer"/>
              <w:spacing w:line="276" w:lineRule="auto"/>
            </w:pPr>
            <w:r>
              <w:t>0.047</w:t>
            </w:r>
          </w:p>
        </w:tc>
      </w:tr>
      <w:tr w:rsidR="000E5863" w14:paraId="6B2F5B3B" w14:textId="0459E33E" w:rsidTr="000E5863">
        <w:tc>
          <w:tcPr>
            <w:tcW w:w="2056" w:type="dxa"/>
            <w:shd w:val="clear" w:color="auto" w:fill="auto"/>
          </w:tcPr>
          <w:p w14:paraId="31064624" w14:textId="20AD0924" w:rsidR="00604807" w:rsidRPr="000E5863" w:rsidRDefault="008738B4" w:rsidP="000E5863">
            <w:pPr>
              <w:pStyle w:val="Bezmezer"/>
              <w:spacing w:line="276" w:lineRule="auto"/>
              <w:rPr>
                <w:b/>
                <w:bCs/>
              </w:rPr>
            </w:pPr>
            <w:r w:rsidRPr="000E5863">
              <w:rPr>
                <w:b/>
                <w:bCs/>
              </w:rPr>
              <w:t>www.seznam.cz</w:t>
            </w:r>
          </w:p>
        </w:tc>
        <w:tc>
          <w:tcPr>
            <w:tcW w:w="1576" w:type="dxa"/>
            <w:shd w:val="clear" w:color="auto" w:fill="auto"/>
          </w:tcPr>
          <w:p w14:paraId="58BDB109" w14:textId="4F8E0281" w:rsidR="00604807" w:rsidRDefault="00604807" w:rsidP="000E5863">
            <w:pPr>
              <w:pStyle w:val="Bezmezer"/>
              <w:spacing w:line="276" w:lineRule="auto"/>
            </w:pPr>
            <w:r>
              <w:t>0/5</w:t>
            </w:r>
          </w:p>
        </w:tc>
        <w:tc>
          <w:tcPr>
            <w:tcW w:w="1573" w:type="dxa"/>
            <w:shd w:val="clear" w:color="auto" w:fill="auto"/>
          </w:tcPr>
          <w:p w14:paraId="003D9DEF" w14:textId="045B8269" w:rsidR="00604807" w:rsidRDefault="008738B4" w:rsidP="000E5863">
            <w:pPr>
              <w:pStyle w:val="Bezmezer"/>
              <w:spacing w:line="276" w:lineRule="auto"/>
            </w:pPr>
            <w:r>
              <w:t>3.773</w:t>
            </w:r>
          </w:p>
        </w:tc>
        <w:tc>
          <w:tcPr>
            <w:tcW w:w="1569" w:type="dxa"/>
            <w:shd w:val="clear" w:color="auto" w:fill="auto"/>
          </w:tcPr>
          <w:p w14:paraId="56E0905F" w14:textId="7B23CA7B" w:rsidR="00604807" w:rsidRDefault="008738B4" w:rsidP="000E5863">
            <w:pPr>
              <w:pStyle w:val="Bezmezer"/>
              <w:spacing w:line="276" w:lineRule="auto"/>
            </w:pPr>
            <w:r>
              <w:t>3.935</w:t>
            </w:r>
          </w:p>
        </w:tc>
        <w:tc>
          <w:tcPr>
            <w:tcW w:w="1580" w:type="dxa"/>
            <w:shd w:val="clear" w:color="auto" w:fill="auto"/>
          </w:tcPr>
          <w:p w14:paraId="000F6F59" w14:textId="3AAFF4FD" w:rsidR="00604807" w:rsidRDefault="008738B4" w:rsidP="000E5863">
            <w:pPr>
              <w:pStyle w:val="Bezmezer"/>
              <w:spacing w:line="276" w:lineRule="auto"/>
            </w:pPr>
            <w:r>
              <w:t>4.001</w:t>
            </w:r>
          </w:p>
        </w:tc>
        <w:tc>
          <w:tcPr>
            <w:tcW w:w="1500" w:type="dxa"/>
            <w:shd w:val="clear" w:color="auto" w:fill="auto"/>
          </w:tcPr>
          <w:p w14:paraId="076F6917" w14:textId="7D9D4272" w:rsidR="00604807" w:rsidRDefault="008738B4" w:rsidP="000E5863">
            <w:pPr>
              <w:pStyle w:val="Bezmezer"/>
              <w:spacing w:line="276" w:lineRule="auto"/>
            </w:pPr>
            <w:r>
              <w:t>0.088</w:t>
            </w:r>
          </w:p>
        </w:tc>
      </w:tr>
      <w:tr w:rsidR="000E5863" w14:paraId="581D9E03" w14:textId="581F473C" w:rsidTr="000E5863">
        <w:tc>
          <w:tcPr>
            <w:tcW w:w="2056" w:type="dxa"/>
            <w:shd w:val="clear" w:color="auto" w:fill="FBE4D5"/>
          </w:tcPr>
          <w:p w14:paraId="67FCFCDC" w14:textId="3F38DD16" w:rsidR="008738B4" w:rsidRPr="000E5863" w:rsidRDefault="008738B4" w:rsidP="000E5863">
            <w:pPr>
              <w:pStyle w:val="Bezmezer"/>
              <w:spacing w:line="276" w:lineRule="auto"/>
              <w:rPr>
                <w:b/>
                <w:bCs/>
              </w:rPr>
            </w:pPr>
            <w:r w:rsidRPr="000E5863">
              <w:rPr>
                <w:b/>
                <w:bCs/>
              </w:rPr>
              <w:t>www.google.cz</w:t>
            </w:r>
          </w:p>
        </w:tc>
        <w:tc>
          <w:tcPr>
            <w:tcW w:w="1576" w:type="dxa"/>
            <w:shd w:val="clear" w:color="auto" w:fill="FBE4D5"/>
          </w:tcPr>
          <w:p w14:paraId="6F7D67B9" w14:textId="1163FFC9" w:rsidR="008738B4" w:rsidRDefault="008738B4" w:rsidP="000E5863">
            <w:pPr>
              <w:pStyle w:val="Bezmezer"/>
              <w:spacing w:line="276" w:lineRule="auto"/>
            </w:pPr>
            <w:r>
              <w:t>0/5</w:t>
            </w:r>
          </w:p>
        </w:tc>
        <w:tc>
          <w:tcPr>
            <w:tcW w:w="1573" w:type="dxa"/>
            <w:shd w:val="clear" w:color="auto" w:fill="FBE4D5"/>
          </w:tcPr>
          <w:p w14:paraId="39012250" w14:textId="3795C5DD" w:rsidR="008738B4" w:rsidRDefault="008738B4" w:rsidP="000E5863">
            <w:pPr>
              <w:pStyle w:val="Bezmezer"/>
              <w:spacing w:line="276" w:lineRule="auto"/>
            </w:pPr>
            <w:r>
              <w:t>3.645</w:t>
            </w:r>
          </w:p>
        </w:tc>
        <w:tc>
          <w:tcPr>
            <w:tcW w:w="1569" w:type="dxa"/>
            <w:shd w:val="clear" w:color="auto" w:fill="FBE4D5"/>
          </w:tcPr>
          <w:p w14:paraId="7B8E2582" w14:textId="6E363558" w:rsidR="008738B4" w:rsidRDefault="008738B4" w:rsidP="000E5863">
            <w:pPr>
              <w:pStyle w:val="Bezmezer"/>
              <w:spacing w:line="276" w:lineRule="auto"/>
            </w:pPr>
            <w:r>
              <w:t>3.808</w:t>
            </w:r>
          </w:p>
        </w:tc>
        <w:tc>
          <w:tcPr>
            <w:tcW w:w="1580" w:type="dxa"/>
            <w:shd w:val="clear" w:color="auto" w:fill="FBE4D5"/>
          </w:tcPr>
          <w:p w14:paraId="1741F340" w14:textId="30A9614A" w:rsidR="008738B4" w:rsidRDefault="008738B4" w:rsidP="000E5863">
            <w:pPr>
              <w:pStyle w:val="Bezmezer"/>
              <w:spacing w:line="276" w:lineRule="auto"/>
            </w:pPr>
            <w:r>
              <w:t>3.873</w:t>
            </w:r>
          </w:p>
        </w:tc>
        <w:tc>
          <w:tcPr>
            <w:tcW w:w="1500" w:type="dxa"/>
            <w:shd w:val="clear" w:color="auto" w:fill="FBE4D5"/>
          </w:tcPr>
          <w:p w14:paraId="42FCA542" w14:textId="6D061225" w:rsidR="008738B4" w:rsidRDefault="008738B4" w:rsidP="000E5863">
            <w:pPr>
              <w:pStyle w:val="Bezmezer"/>
              <w:spacing w:line="276" w:lineRule="auto"/>
            </w:pPr>
            <w:r>
              <w:t>0.099</w:t>
            </w:r>
          </w:p>
        </w:tc>
      </w:tr>
      <w:tr w:rsidR="000E5863" w14:paraId="1B371141" w14:textId="715CB45C" w:rsidTr="000E5863">
        <w:tc>
          <w:tcPr>
            <w:tcW w:w="2056" w:type="dxa"/>
            <w:shd w:val="clear" w:color="auto" w:fill="auto"/>
          </w:tcPr>
          <w:p w14:paraId="6EAC79BE" w14:textId="7FC82FD1" w:rsidR="00604807" w:rsidRPr="000E5863" w:rsidRDefault="008738B4" w:rsidP="000E5863">
            <w:pPr>
              <w:pStyle w:val="Bezmezer"/>
              <w:spacing w:line="276" w:lineRule="auto"/>
              <w:rPr>
                <w:b/>
                <w:bCs/>
              </w:rPr>
            </w:pPr>
            <w:r w:rsidRPr="000E5863">
              <w:rPr>
                <w:b/>
                <w:bCs/>
              </w:rPr>
              <w:t>www.facebook.com</w:t>
            </w:r>
          </w:p>
        </w:tc>
        <w:tc>
          <w:tcPr>
            <w:tcW w:w="1576" w:type="dxa"/>
            <w:shd w:val="clear" w:color="auto" w:fill="auto"/>
          </w:tcPr>
          <w:p w14:paraId="69C74FF4" w14:textId="060BB372" w:rsidR="00604807" w:rsidRDefault="00604807" w:rsidP="000E5863">
            <w:pPr>
              <w:pStyle w:val="Bezmezer"/>
              <w:spacing w:line="276" w:lineRule="auto"/>
            </w:pPr>
            <w:r>
              <w:t>0/5</w:t>
            </w:r>
          </w:p>
        </w:tc>
        <w:tc>
          <w:tcPr>
            <w:tcW w:w="1573" w:type="dxa"/>
            <w:shd w:val="clear" w:color="auto" w:fill="auto"/>
          </w:tcPr>
          <w:p w14:paraId="1E532D11" w14:textId="41DC7127" w:rsidR="00604807" w:rsidRDefault="008738B4" w:rsidP="000E5863">
            <w:pPr>
              <w:pStyle w:val="Bezmezer"/>
              <w:spacing w:line="276" w:lineRule="auto"/>
            </w:pPr>
            <w:r>
              <w:t>3.670</w:t>
            </w:r>
          </w:p>
        </w:tc>
        <w:tc>
          <w:tcPr>
            <w:tcW w:w="1569" w:type="dxa"/>
            <w:shd w:val="clear" w:color="auto" w:fill="auto"/>
          </w:tcPr>
          <w:p w14:paraId="77F4AE74" w14:textId="68D21D56" w:rsidR="00604807" w:rsidRDefault="008738B4" w:rsidP="000E5863">
            <w:pPr>
              <w:pStyle w:val="Bezmezer"/>
              <w:spacing w:line="276" w:lineRule="auto"/>
            </w:pPr>
            <w:r>
              <w:t>3.815</w:t>
            </w:r>
          </w:p>
        </w:tc>
        <w:tc>
          <w:tcPr>
            <w:tcW w:w="1580" w:type="dxa"/>
            <w:shd w:val="clear" w:color="auto" w:fill="auto"/>
          </w:tcPr>
          <w:p w14:paraId="00D58AB6" w14:textId="231E4536" w:rsidR="00604807" w:rsidRDefault="008738B4" w:rsidP="000E5863">
            <w:pPr>
              <w:pStyle w:val="Bezmezer"/>
              <w:spacing w:line="276" w:lineRule="auto"/>
            </w:pPr>
            <w:r>
              <w:t>3.894</w:t>
            </w:r>
          </w:p>
        </w:tc>
        <w:tc>
          <w:tcPr>
            <w:tcW w:w="1500" w:type="dxa"/>
            <w:shd w:val="clear" w:color="auto" w:fill="auto"/>
          </w:tcPr>
          <w:p w14:paraId="0C801008" w14:textId="1BE51F03" w:rsidR="00604807" w:rsidRDefault="008738B4" w:rsidP="000E5863">
            <w:pPr>
              <w:pStyle w:val="Bezmezer"/>
              <w:spacing w:line="276" w:lineRule="auto"/>
            </w:pPr>
            <w:r>
              <w:t>0.120</w:t>
            </w:r>
          </w:p>
        </w:tc>
      </w:tr>
    </w:tbl>
    <w:p w14:paraId="1983906A" w14:textId="434D9238" w:rsidR="00604807" w:rsidRDefault="00604807" w:rsidP="00604807">
      <w:pPr>
        <w:rPr>
          <w:lang w:eastAsia="x-none"/>
        </w:rPr>
      </w:pPr>
    </w:p>
    <w:p w14:paraId="11EF44AA" w14:textId="1F6B12FA" w:rsidR="00910674" w:rsidRDefault="000F0FBF" w:rsidP="00604807">
      <w:pPr>
        <w:rPr>
          <w:lang w:eastAsia="x-none"/>
        </w:rPr>
      </w:pPr>
      <w:r>
        <w:rPr>
          <w:lang w:eastAsia="x-none"/>
        </w:rPr>
        <w:t xml:space="preserve">Experimenty jsem dospěl k závěru, že lze pingem poslat packet o maximální velikosti </w:t>
      </w:r>
      <w:proofErr w:type="gramStart"/>
      <w:r>
        <w:rPr>
          <w:lang w:eastAsia="x-none"/>
        </w:rPr>
        <w:t>1472B</w:t>
      </w:r>
      <w:proofErr w:type="gramEnd"/>
      <w:r w:rsidR="00F07114">
        <w:rPr>
          <w:lang w:eastAsia="x-none"/>
        </w:rPr>
        <w:t xml:space="preserve"> (při pingování na 8.8.8.8)</w:t>
      </w:r>
      <w:r>
        <w:rPr>
          <w:lang w:eastAsia="x-none"/>
        </w:rPr>
        <w:t>.</w:t>
      </w:r>
    </w:p>
    <w:p w14:paraId="7EABC9D6" w14:textId="6F582357" w:rsidR="000F0FBF" w:rsidRDefault="00910674" w:rsidP="00910674">
      <w:pPr>
        <w:pStyle w:val="Nadpis1"/>
        <w:rPr>
          <w:i/>
          <w:iCs/>
          <w:lang w:val="cs-CZ"/>
        </w:rPr>
      </w:pPr>
      <w:r>
        <w:br w:type="page"/>
      </w:r>
      <w:r>
        <w:rPr>
          <w:lang w:val="cs-CZ"/>
        </w:rPr>
        <w:lastRenderedPageBreak/>
        <w:t xml:space="preserve">Příkaz </w:t>
      </w:r>
      <w:r>
        <w:rPr>
          <w:i/>
          <w:iCs/>
          <w:lang w:val="cs-CZ"/>
        </w:rPr>
        <w:t>traceroute</w:t>
      </w:r>
    </w:p>
    <w:p w14:paraId="2350ADEE" w14:textId="362B4CAF" w:rsidR="00910674" w:rsidRDefault="0047394F" w:rsidP="00910674">
      <w:pPr>
        <w:rPr>
          <w:lang w:eastAsia="x-none"/>
        </w:rPr>
      </w:pPr>
      <w:r>
        <w:rPr>
          <w:lang w:eastAsia="x-none"/>
        </w:rPr>
        <w:t xml:space="preserve">Příkaz </w:t>
      </w:r>
      <w:r w:rsidRPr="0047394F">
        <w:rPr>
          <w:i/>
          <w:iCs/>
          <w:lang w:eastAsia="x-none"/>
        </w:rPr>
        <w:t>traceroute</w:t>
      </w:r>
      <w:r>
        <w:rPr>
          <w:lang w:eastAsia="x-none"/>
        </w:rPr>
        <w:t xml:space="preserve"> </w:t>
      </w:r>
      <w:proofErr w:type="gramStart"/>
      <w:r>
        <w:rPr>
          <w:lang w:eastAsia="x-none"/>
        </w:rPr>
        <w:t>slouží</w:t>
      </w:r>
      <w:proofErr w:type="gramEnd"/>
      <w:r>
        <w:rPr>
          <w:lang w:eastAsia="x-none"/>
        </w:rPr>
        <w:t xml:space="preserve"> k zmapování cesty packetu od naší stanice k cíli.</w:t>
      </w:r>
      <w:r w:rsidR="009F47CA">
        <w:rPr>
          <w:lang w:eastAsia="x-none"/>
        </w:rPr>
        <w:t xml:space="preserve"> Cesta odhadem rozhodně půjde mimo síť TUL, tedy projde přes nějaké prvky sítě LIANE ven, následně poputuje po nějakých rozvodech na Slovensko, kde by měla dorazit na vstupní bránu (gate) zoznamu.</w:t>
      </w:r>
    </w:p>
    <w:p w14:paraId="3629A201" w14:textId="4B6232B2" w:rsidR="004C11CB" w:rsidRPr="004C11CB" w:rsidRDefault="004C11CB" w:rsidP="00910674">
      <w:pPr>
        <w:rPr>
          <w:lang w:eastAsia="x-none"/>
        </w:rPr>
      </w:pPr>
      <w:r>
        <w:rPr>
          <w:lang w:eastAsia="x-none"/>
        </w:rPr>
        <w:t xml:space="preserve">Domněnku nyní ověříme výstupem z příkazu </w:t>
      </w:r>
      <w:r>
        <w:rPr>
          <w:i/>
          <w:iCs/>
          <w:lang w:eastAsia="x-none"/>
        </w:rPr>
        <w:t>traceroute</w:t>
      </w:r>
    </w:p>
    <w:p w14:paraId="12E6D82A" w14:textId="77777777" w:rsidR="00910674" w:rsidRDefault="00910674" w:rsidP="00910674">
      <w:pPr>
        <w:pStyle w:val="Codeiguess"/>
      </w:pPr>
      <w:r>
        <w:t>[</w:t>
      </w:r>
      <w:proofErr w:type="gramStart"/>
      <w:r>
        <w:t>kevin.danek</w:t>
      </w:r>
      <w:proofErr w:type="gramEnd"/>
      <w:r>
        <w:t>@a0307 ~]$ traceroute www.zoznam.sk</w:t>
      </w:r>
    </w:p>
    <w:p w14:paraId="3CFF8126" w14:textId="77777777" w:rsidR="00910674" w:rsidRDefault="00910674" w:rsidP="00910674">
      <w:pPr>
        <w:pStyle w:val="Codeiguess"/>
      </w:pPr>
      <w:r>
        <w:t>traceroute to www.zoznam.sk (213.81.185.168), 30 hops max, 60 byte packets</w:t>
      </w:r>
    </w:p>
    <w:p w14:paraId="310A69FE" w14:textId="77777777" w:rsidR="00910674" w:rsidRDefault="00910674" w:rsidP="00910674">
      <w:pPr>
        <w:pStyle w:val="Codeiguess"/>
      </w:pPr>
      <w:r>
        <w:t xml:space="preserve"> </w:t>
      </w:r>
      <w:proofErr w:type="gramStart"/>
      <w:r>
        <w:t>1  router-b.tul.cz</w:t>
      </w:r>
      <w:proofErr w:type="gramEnd"/>
      <w:r>
        <w:t xml:space="preserve"> (147.230.72.250)  0.373 ms  0.318 ms  0.239 ms</w:t>
      </w:r>
    </w:p>
    <w:p w14:paraId="77911148" w14:textId="77777777" w:rsidR="00910674" w:rsidRDefault="00910674" w:rsidP="00910674">
      <w:pPr>
        <w:pStyle w:val="Codeiguess"/>
      </w:pPr>
      <w:r>
        <w:t xml:space="preserve"> </w:t>
      </w:r>
      <w:proofErr w:type="gramStart"/>
      <w:r>
        <w:t>2  router-h.tul.cz</w:t>
      </w:r>
      <w:proofErr w:type="gramEnd"/>
      <w:r>
        <w:t xml:space="preserve"> (147.230.250.18)  0.405 ms  0.375 ms  0.444 ms</w:t>
      </w:r>
    </w:p>
    <w:p w14:paraId="1350F976" w14:textId="77777777" w:rsidR="00910674" w:rsidRDefault="00910674" w:rsidP="00910674">
      <w:pPr>
        <w:pStyle w:val="Codeiguess"/>
      </w:pPr>
      <w:r>
        <w:t xml:space="preserve"> </w:t>
      </w:r>
      <w:proofErr w:type="gramStart"/>
      <w:r>
        <w:t>3  147.230.250.49</w:t>
      </w:r>
      <w:proofErr w:type="gramEnd"/>
      <w:r>
        <w:t xml:space="preserve"> (147.230.250.49)  0.501 ms  0.457 ms  0.449 ms</w:t>
      </w:r>
    </w:p>
    <w:p w14:paraId="247ED28D" w14:textId="77777777" w:rsidR="00910674" w:rsidRDefault="00910674" w:rsidP="00910674">
      <w:pPr>
        <w:pStyle w:val="Codeiguess"/>
      </w:pPr>
      <w:r>
        <w:t xml:space="preserve"> </w:t>
      </w:r>
      <w:proofErr w:type="gramStart"/>
      <w:r>
        <w:t>4  195.113.235.99</w:t>
      </w:r>
      <w:proofErr w:type="gramEnd"/>
      <w:r>
        <w:t xml:space="preserve"> (195.113.235.99)  4.355 ms  4.322 ms  4.304 ms</w:t>
      </w:r>
    </w:p>
    <w:p w14:paraId="306024EB" w14:textId="77777777" w:rsidR="00910674" w:rsidRDefault="00910674" w:rsidP="00910674">
      <w:pPr>
        <w:pStyle w:val="Codeiguess"/>
      </w:pPr>
      <w:r>
        <w:t xml:space="preserve"> </w:t>
      </w:r>
      <w:proofErr w:type="gramStart"/>
      <w:r>
        <w:t>5  nix4.telekom.sk</w:t>
      </w:r>
      <w:proofErr w:type="gramEnd"/>
      <w:r>
        <w:t xml:space="preserve"> (91.210.16.23)  4.084 ms  4.087 ms  4.101 ms</w:t>
      </w:r>
    </w:p>
    <w:p w14:paraId="43E00B4D" w14:textId="73751FF6" w:rsidR="00910674" w:rsidRPr="00910674" w:rsidRDefault="00910674" w:rsidP="00910674">
      <w:pPr>
        <w:pStyle w:val="Codeiguess"/>
      </w:pPr>
      <w:r>
        <w:t xml:space="preserve"> </w:t>
      </w:r>
      <w:proofErr w:type="gramStart"/>
      <w:r>
        <w:t>6  st-static-srk238.87-197-252.telecom.sk</w:t>
      </w:r>
      <w:proofErr w:type="gramEnd"/>
      <w:r>
        <w:t xml:space="preserve"> (87.197.252.238)  8.566 ms  8.872 ms  8.918 ms</w:t>
      </w:r>
    </w:p>
    <w:p w14:paraId="47A40F63" w14:textId="3A07E704" w:rsidR="00781522" w:rsidRPr="00781522" w:rsidRDefault="004C11CB" w:rsidP="00781522">
      <w:r>
        <w:t xml:space="preserve">Domněnka byla téměř správná, ale </w:t>
      </w:r>
      <w:r w:rsidRPr="004C11CB">
        <w:rPr>
          <w:i/>
          <w:iCs/>
        </w:rPr>
        <w:t>traceroute</w:t>
      </w:r>
      <w:r>
        <w:t xml:space="preserve"> nás nechal na serveru telecom.sk, ne zoznam.sk. Zkusil jsem tedy v</w:t>
      </w:r>
      <w:r w:rsidR="00781522">
        <w:t>ýstup z </w:t>
      </w:r>
      <w:r w:rsidR="00781522">
        <w:rPr>
          <w:i/>
          <w:iCs/>
        </w:rPr>
        <w:t>traceroute</w:t>
      </w:r>
      <w:r w:rsidR="00781522">
        <w:t xml:space="preserve"> porovna</w:t>
      </w:r>
      <w:r>
        <w:t>t</w:t>
      </w:r>
      <w:r w:rsidR="00781522">
        <w:t xml:space="preserve"> proti výstupu ekvivalentu v prostředí Windows 10, </w:t>
      </w:r>
      <w:r w:rsidR="00781522">
        <w:rPr>
          <w:i/>
          <w:iCs/>
        </w:rPr>
        <w:t>tracert</w:t>
      </w:r>
      <w:r w:rsidR="00781522">
        <w:t xml:space="preserve">, který mě zavedl ještě o </w:t>
      </w:r>
      <w:r>
        <w:t xml:space="preserve">ten </w:t>
      </w:r>
      <w:r w:rsidR="00781522">
        <w:t>jeden hop dál.</w:t>
      </w:r>
    </w:p>
    <w:p w14:paraId="53D7F4D3" w14:textId="7EE13FE7" w:rsidR="00781522" w:rsidRDefault="00781522" w:rsidP="00781522">
      <w:pPr>
        <w:pStyle w:val="Codeiguess"/>
      </w:pPr>
      <w:r>
        <w:t xml:space="preserve">  1   812 ms    22 ms    14 </w:t>
      </w:r>
      <w:proofErr w:type="gramStart"/>
      <w:r>
        <w:t>ms  147.230.239.250</w:t>
      </w:r>
      <w:proofErr w:type="gramEnd"/>
    </w:p>
    <w:p w14:paraId="1ED82EDA" w14:textId="77777777" w:rsidR="00781522" w:rsidRDefault="00781522" w:rsidP="00781522">
      <w:pPr>
        <w:pStyle w:val="Codeiguess"/>
      </w:pPr>
      <w:r>
        <w:t xml:space="preserve">  2    44 ms    36 ms   511 </w:t>
      </w:r>
      <w:proofErr w:type="gramStart"/>
      <w:r>
        <w:t>ms  router-h.tul.cz</w:t>
      </w:r>
      <w:proofErr w:type="gramEnd"/>
      <w:r>
        <w:t xml:space="preserve"> [147.230.250.18]</w:t>
      </w:r>
    </w:p>
    <w:p w14:paraId="668A1FC2" w14:textId="77777777" w:rsidR="00781522" w:rsidRDefault="00781522" w:rsidP="00781522">
      <w:pPr>
        <w:pStyle w:val="Codeiguess"/>
      </w:pPr>
      <w:r>
        <w:t xml:space="preserve">  3    10 ms    34 ms     5 </w:t>
      </w:r>
      <w:proofErr w:type="gramStart"/>
      <w:r>
        <w:t>ms  147.230.250.49</w:t>
      </w:r>
      <w:proofErr w:type="gramEnd"/>
    </w:p>
    <w:p w14:paraId="5BF14904" w14:textId="77777777" w:rsidR="00781522" w:rsidRDefault="00781522" w:rsidP="00781522">
      <w:pPr>
        <w:pStyle w:val="Codeiguess"/>
      </w:pPr>
      <w:r>
        <w:t xml:space="preserve">  4   590 ms   608 ms   204 </w:t>
      </w:r>
      <w:proofErr w:type="gramStart"/>
      <w:r>
        <w:t>ms  195.113.235.99</w:t>
      </w:r>
      <w:proofErr w:type="gramEnd"/>
    </w:p>
    <w:p w14:paraId="528AFBBD" w14:textId="77777777" w:rsidR="00781522" w:rsidRDefault="00781522" w:rsidP="00781522">
      <w:pPr>
        <w:pStyle w:val="Codeiguess"/>
      </w:pPr>
      <w:r>
        <w:t xml:space="preserve">  5    41 ms   550 ms   237 </w:t>
      </w:r>
      <w:proofErr w:type="gramStart"/>
      <w:r>
        <w:t>ms  nix4.telekom.sk</w:t>
      </w:r>
      <w:proofErr w:type="gramEnd"/>
      <w:r>
        <w:t xml:space="preserve"> [91.210.16.23]</w:t>
      </w:r>
    </w:p>
    <w:p w14:paraId="38E860F8" w14:textId="77777777" w:rsidR="00781522" w:rsidRDefault="00781522" w:rsidP="00781522">
      <w:pPr>
        <w:pStyle w:val="Codeiguess"/>
      </w:pPr>
      <w:r>
        <w:t xml:space="preserve">  6    15 ms    37 ms    12 </w:t>
      </w:r>
      <w:proofErr w:type="gramStart"/>
      <w:r>
        <w:t>ms  st-static-srk238.87-197-252.telecom.sk</w:t>
      </w:r>
      <w:proofErr w:type="gramEnd"/>
      <w:r>
        <w:t xml:space="preserve"> [87.197.252.238]</w:t>
      </w:r>
    </w:p>
    <w:p w14:paraId="204AC82F" w14:textId="5C36547A" w:rsidR="00781522" w:rsidRDefault="00781522" w:rsidP="00781522">
      <w:pPr>
        <w:pStyle w:val="Codeiguess"/>
      </w:pPr>
      <w:r>
        <w:t xml:space="preserve">  7    13 ms    14 ms    14 </w:t>
      </w:r>
      <w:proofErr w:type="gramStart"/>
      <w:r>
        <w:t>ms  rev-213-81-185-168.zoznam.sk</w:t>
      </w:r>
      <w:proofErr w:type="gramEnd"/>
      <w:r>
        <w:t xml:space="preserve"> [213.81.185.168]</w:t>
      </w:r>
    </w:p>
    <w:p w14:paraId="2B53A5DC" w14:textId="43788E8C" w:rsidR="004C11CB" w:rsidRPr="004C11CB" w:rsidRDefault="004C11CB" w:rsidP="004C11CB">
      <w:r>
        <w:t xml:space="preserve">Důsledky tohoto rozdílu neznám, první, kam bych se rozhodně díval, tak jsou asi nějaké přepínače příkazu </w:t>
      </w:r>
      <w:r>
        <w:rPr>
          <w:i/>
          <w:iCs/>
        </w:rPr>
        <w:t>traceroute</w:t>
      </w:r>
      <w:r>
        <w:t>. Popř. to jistě nějací hodní lidé již prodiskutovali na StackOverflow.</w:t>
      </w:r>
    </w:p>
    <w:p w14:paraId="3819A362" w14:textId="1BCAA18B" w:rsidR="00971378" w:rsidRPr="00D415A4" w:rsidRDefault="000757A7" w:rsidP="0065288E">
      <w:pPr>
        <w:pStyle w:val="Nadpis1"/>
      </w:pPr>
      <w:r>
        <w:br w:type="page"/>
      </w:r>
      <w:r w:rsidR="00971378">
        <w:lastRenderedPageBreak/>
        <w:t>Závěr</w:t>
      </w:r>
    </w:p>
    <w:p w14:paraId="4A9DCA8E" w14:textId="4175E0E5" w:rsidR="00971378" w:rsidRPr="00D460C4" w:rsidRDefault="00D460C4" w:rsidP="00971378">
      <w:pPr>
        <w:rPr>
          <w:iCs/>
        </w:rPr>
      </w:pPr>
      <w:r w:rsidRPr="00D460C4">
        <w:rPr>
          <w:iCs/>
        </w:rPr>
        <w:t xml:space="preserve">Cílem </w:t>
      </w:r>
      <w:r>
        <w:rPr>
          <w:iCs/>
        </w:rPr>
        <w:t>cvičení</w:t>
      </w:r>
      <w:r w:rsidRPr="00D460C4">
        <w:rPr>
          <w:iCs/>
        </w:rPr>
        <w:t xml:space="preserve"> bylo</w:t>
      </w:r>
      <w:r>
        <w:rPr>
          <w:iCs/>
        </w:rPr>
        <w:t xml:space="preserve"> osahat si základní síťové příkazy v Linuxu, ať už to ty starší, či novější iterace. Během tohoto cvičení jsem se dozvěděl například o nástroji </w:t>
      </w:r>
      <w:r w:rsidRPr="00D460C4">
        <w:rPr>
          <w:i/>
        </w:rPr>
        <w:t>ss</w:t>
      </w:r>
      <w:r>
        <w:rPr>
          <w:i/>
        </w:rPr>
        <w:t xml:space="preserve"> </w:t>
      </w:r>
      <w:r>
        <w:rPr>
          <w:iCs/>
        </w:rPr>
        <w:t xml:space="preserve">či </w:t>
      </w:r>
      <w:r>
        <w:rPr>
          <w:i/>
        </w:rPr>
        <w:t>ip.</w:t>
      </w:r>
      <w:r w:rsidR="00717827">
        <w:rPr>
          <w:i/>
        </w:rPr>
        <w:t xml:space="preserve"> </w:t>
      </w:r>
      <w:r w:rsidR="00717827">
        <w:rPr>
          <w:iCs/>
        </w:rPr>
        <w:t>Tyto nástroje budou skvělé v kombinaci s příkazy na zpracování textu (grep, awk, tr, …) a případné další skriptování.</w:t>
      </w:r>
      <w:r w:rsidRPr="00D460C4">
        <w:rPr>
          <w:iCs/>
        </w:rPr>
        <w:t xml:space="preserve"> </w:t>
      </w:r>
    </w:p>
    <w:sectPr w:rsidR="00971378" w:rsidRPr="00D460C4" w:rsidSect="00A21B0C">
      <w:headerReference w:type="default" r:id="rId9"/>
      <w:footerReference w:type="default" r:id="rId10"/>
      <w:pgSz w:w="11906" w:h="16838" w:code="9"/>
      <w:pgMar w:top="1588" w:right="1134" w:bottom="1134" w:left="1134" w:header="1304"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9F6A" w14:textId="77777777" w:rsidR="000E5863" w:rsidRPr="00D91740" w:rsidRDefault="000E5863" w:rsidP="00D91740">
      <w:r>
        <w:separator/>
      </w:r>
    </w:p>
  </w:endnote>
  <w:endnote w:type="continuationSeparator" w:id="0">
    <w:p w14:paraId="26FC08BC" w14:textId="77777777" w:rsidR="000E5863" w:rsidRPr="00D91740" w:rsidRDefault="000E5863" w:rsidP="00D9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9883" w14:textId="77777777" w:rsidR="00A21B0C" w:rsidRDefault="000E5863" w:rsidP="00A21B0C">
    <w:pPr>
      <w:pStyle w:val="Default"/>
      <w:spacing w:line="420" w:lineRule="auto"/>
      <w:rPr>
        <w:color w:val="7AC141"/>
        <w:sz w:val="12"/>
        <w:szCs w:val="16"/>
      </w:rPr>
    </w:pPr>
    <w:r>
      <w:rPr>
        <w:noProof/>
      </w:rPr>
      <w:pict w14:anchorId="7B816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55.95pt;margin-top:.4pt;width:594.65pt;height:39.6pt;z-index:-1">
          <v:imagedata r:id="rId1" o:title="TUL-word_Stránka_14"/>
        </v:shape>
      </w:pict>
    </w:r>
    <w:r w:rsidR="00A21B0C">
      <w:rPr>
        <w:b/>
        <w:bCs/>
        <w:color w:val="221E1F"/>
        <w:sz w:val="12"/>
        <w:szCs w:val="16"/>
      </w:rPr>
      <w:t>T</w:t>
    </w:r>
    <w:r w:rsidR="00A21B0C" w:rsidRPr="00CC2079">
      <w:rPr>
        <w:b/>
        <w:bCs/>
        <w:color w:val="221E1F"/>
        <w:sz w:val="12"/>
        <w:szCs w:val="16"/>
      </w:rPr>
      <w:t>ECHNICKÁ UNIVERZITA V</w:t>
    </w:r>
    <w:r w:rsidR="009D4786">
      <w:rPr>
        <w:b/>
        <w:bCs/>
        <w:color w:val="221E1F"/>
        <w:sz w:val="12"/>
        <w:szCs w:val="16"/>
      </w:rPr>
      <w:t> </w:t>
    </w:r>
    <w:r w:rsidR="00A21B0C" w:rsidRPr="00CC2079">
      <w:rPr>
        <w:b/>
        <w:bCs/>
        <w:color w:val="221E1F"/>
        <w:sz w:val="12"/>
        <w:szCs w:val="16"/>
      </w:rPr>
      <w:t>LIBERCI</w:t>
    </w:r>
    <w:r w:rsidR="009D4786">
      <w:rPr>
        <w:b/>
        <w:bCs/>
        <w:color w:val="221E1F"/>
        <w:sz w:val="12"/>
        <w:szCs w:val="16"/>
      </w:rPr>
      <w:t xml:space="preserve"> </w:t>
    </w:r>
    <w:r w:rsidR="009D4786" w:rsidRPr="009D4786">
      <w:rPr>
        <w:color w:val="EE7F00"/>
        <w:sz w:val="12"/>
        <w:szCs w:val="16"/>
      </w:rPr>
      <w:t xml:space="preserve">| </w:t>
    </w:r>
    <w:r w:rsidR="009D4786" w:rsidRPr="009D4786">
      <w:rPr>
        <w:b/>
        <w:bCs/>
        <w:color w:val="EE7F00"/>
        <w:sz w:val="12"/>
        <w:szCs w:val="16"/>
      </w:rPr>
      <w:t>Fakulta mechatroniky, informatiky a mezioborových studií</w:t>
    </w:r>
    <w:r w:rsidR="00A21B0C" w:rsidRPr="009D4786">
      <w:rPr>
        <w:b/>
        <w:bCs/>
        <w:color w:val="EE7F00"/>
        <w:sz w:val="12"/>
        <w:szCs w:val="16"/>
      </w:rPr>
      <w:t xml:space="preserve"> </w:t>
    </w:r>
    <w:r w:rsidR="00A21B0C" w:rsidRPr="009D4786">
      <w:rPr>
        <w:color w:val="EE7F00"/>
        <w:sz w:val="12"/>
        <w:szCs w:val="16"/>
      </w:rPr>
      <w:t>|</w:t>
    </w:r>
    <w:r w:rsidR="00A21B0C" w:rsidRPr="00CC2079">
      <w:rPr>
        <w:color w:val="7AC141"/>
        <w:sz w:val="12"/>
        <w:szCs w:val="16"/>
      </w:rPr>
      <w:t xml:space="preserve"> </w:t>
    </w:r>
  </w:p>
  <w:p w14:paraId="6BD1C94E" w14:textId="77777777" w:rsidR="00971378" w:rsidRDefault="00971378" w:rsidP="00A21B0C">
    <w:pPr>
      <w:pStyle w:val="Default"/>
      <w:spacing w:line="42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4464" w14:textId="77777777" w:rsidR="000E5863" w:rsidRPr="00D91740" w:rsidRDefault="000E5863" w:rsidP="00D91740">
      <w:r>
        <w:separator/>
      </w:r>
    </w:p>
  </w:footnote>
  <w:footnote w:type="continuationSeparator" w:id="0">
    <w:p w14:paraId="20F41136" w14:textId="77777777" w:rsidR="000E5863" w:rsidRPr="00D91740" w:rsidRDefault="000E5863" w:rsidP="00D91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3807" w14:textId="77777777" w:rsidR="00F47BDF" w:rsidRPr="00D91740" w:rsidRDefault="000E5863" w:rsidP="00E63C1E">
    <w:pPr>
      <w:pStyle w:val="Zhlav"/>
      <w:rPr>
        <w:rFonts w:ascii="Myriad Pro" w:hAnsi="Myriad Pro"/>
      </w:rPr>
    </w:pPr>
    <w:r>
      <w:rPr>
        <w:noProof/>
      </w:rPr>
      <w:pict w14:anchorId="0272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56.5pt;margin-top:-66.7pt;width:594.65pt;height:79.3pt;z-index:-2">
          <v:imagedata r:id="rId1" o:title="TUL-word_Stránka_1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4A8"/>
    <w:multiLevelType w:val="hybridMultilevel"/>
    <w:tmpl w:val="0E981A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15F45C3"/>
    <w:multiLevelType w:val="multilevel"/>
    <w:tmpl w:val="25DCB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411F8"/>
    <w:multiLevelType w:val="hybridMultilevel"/>
    <w:tmpl w:val="0240C0F4"/>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50C57C3"/>
    <w:multiLevelType w:val="hybridMultilevel"/>
    <w:tmpl w:val="2C74C7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grammar="clean"/>
  <w:attachedTemplate r:id="rId1"/>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15AA"/>
    <w:rsid w:val="00016D7E"/>
    <w:rsid w:val="0002342B"/>
    <w:rsid w:val="000306B7"/>
    <w:rsid w:val="0003636B"/>
    <w:rsid w:val="00037E8B"/>
    <w:rsid w:val="0006198F"/>
    <w:rsid w:val="000757A7"/>
    <w:rsid w:val="000A099B"/>
    <w:rsid w:val="000C73BA"/>
    <w:rsid w:val="000E5863"/>
    <w:rsid w:val="000F0FBF"/>
    <w:rsid w:val="000F1B08"/>
    <w:rsid w:val="000F2AE8"/>
    <w:rsid w:val="000F39B5"/>
    <w:rsid w:val="00112652"/>
    <w:rsid w:val="001169A2"/>
    <w:rsid w:val="00116F9E"/>
    <w:rsid w:val="001472E5"/>
    <w:rsid w:val="0018476F"/>
    <w:rsid w:val="001903D8"/>
    <w:rsid w:val="00192808"/>
    <w:rsid w:val="00197647"/>
    <w:rsid w:val="001A21D5"/>
    <w:rsid w:val="001A5FEB"/>
    <w:rsid w:val="001C69C0"/>
    <w:rsid w:val="001D0688"/>
    <w:rsid w:val="001E574E"/>
    <w:rsid w:val="0023406A"/>
    <w:rsid w:val="00241929"/>
    <w:rsid w:val="00245DF3"/>
    <w:rsid w:val="002C3F82"/>
    <w:rsid w:val="002F2D27"/>
    <w:rsid w:val="0030422E"/>
    <w:rsid w:val="0031128F"/>
    <w:rsid w:val="003326BB"/>
    <w:rsid w:val="003534CF"/>
    <w:rsid w:val="00372720"/>
    <w:rsid w:val="003855A8"/>
    <w:rsid w:val="00392572"/>
    <w:rsid w:val="00396544"/>
    <w:rsid w:val="003C2732"/>
    <w:rsid w:val="003D4251"/>
    <w:rsid w:val="003E23D0"/>
    <w:rsid w:val="003F5C1D"/>
    <w:rsid w:val="0041455E"/>
    <w:rsid w:val="00415EDC"/>
    <w:rsid w:val="0043093A"/>
    <w:rsid w:val="0047294E"/>
    <w:rsid w:val="0047298F"/>
    <w:rsid w:val="0047394F"/>
    <w:rsid w:val="00491A98"/>
    <w:rsid w:val="004C11CB"/>
    <w:rsid w:val="004C3D7A"/>
    <w:rsid w:val="004D2CEC"/>
    <w:rsid w:val="004E79DD"/>
    <w:rsid w:val="004F2057"/>
    <w:rsid w:val="00526058"/>
    <w:rsid w:val="0054513A"/>
    <w:rsid w:val="00546632"/>
    <w:rsid w:val="00547F33"/>
    <w:rsid w:val="00581D47"/>
    <w:rsid w:val="005C195F"/>
    <w:rsid w:val="005D6208"/>
    <w:rsid w:val="005E0BCB"/>
    <w:rsid w:val="005E33FE"/>
    <w:rsid w:val="00604807"/>
    <w:rsid w:val="0062547B"/>
    <w:rsid w:val="00635E47"/>
    <w:rsid w:val="00641AB7"/>
    <w:rsid w:val="0065288E"/>
    <w:rsid w:val="00682258"/>
    <w:rsid w:val="006929AA"/>
    <w:rsid w:val="006942F4"/>
    <w:rsid w:val="006A2B2E"/>
    <w:rsid w:val="006B099C"/>
    <w:rsid w:val="006B2306"/>
    <w:rsid w:val="006C1248"/>
    <w:rsid w:val="006C49EC"/>
    <w:rsid w:val="006D7E1E"/>
    <w:rsid w:val="00717827"/>
    <w:rsid w:val="007278D6"/>
    <w:rsid w:val="00727D1E"/>
    <w:rsid w:val="00734AFD"/>
    <w:rsid w:val="00753A6D"/>
    <w:rsid w:val="00781522"/>
    <w:rsid w:val="007E1B00"/>
    <w:rsid w:val="007E3086"/>
    <w:rsid w:val="007F55A7"/>
    <w:rsid w:val="00800370"/>
    <w:rsid w:val="00805CAC"/>
    <w:rsid w:val="00813863"/>
    <w:rsid w:val="00825F70"/>
    <w:rsid w:val="00830E69"/>
    <w:rsid w:val="008738B4"/>
    <w:rsid w:val="0089616E"/>
    <w:rsid w:val="008A71A9"/>
    <w:rsid w:val="008C0752"/>
    <w:rsid w:val="008C7C74"/>
    <w:rsid w:val="009061DC"/>
    <w:rsid w:val="00910674"/>
    <w:rsid w:val="00917819"/>
    <w:rsid w:val="0093268F"/>
    <w:rsid w:val="009338CB"/>
    <w:rsid w:val="00935579"/>
    <w:rsid w:val="00940BBE"/>
    <w:rsid w:val="009562F4"/>
    <w:rsid w:val="00971378"/>
    <w:rsid w:val="00974455"/>
    <w:rsid w:val="00991063"/>
    <w:rsid w:val="009B1870"/>
    <w:rsid w:val="009B2600"/>
    <w:rsid w:val="009B3FFE"/>
    <w:rsid w:val="009B6FDE"/>
    <w:rsid w:val="009C3F89"/>
    <w:rsid w:val="009D4786"/>
    <w:rsid w:val="009E5571"/>
    <w:rsid w:val="009F47CA"/>
    <w:rsid w:val="00A1575D"/>
    <w:rsid w:val="00A168E4"/>
    <w:rsid w:val="00A21B0C"/>
    <w:rsid w:val="00A23081"/>
    <w:rsid w:val="00A51007"/>
    <w:rsid w:val="00A60148"/>
    <w:rsid w:val="00A70261"/>
    <w:rsid w:val="00A83757"/>
    <w:rsid w:val="00AA2527"/>
    <w:rsid w:val="00AC2A02"/>
    <w:rsid w:val="00AC6790"/>
    <w:rsid w:val="00AE50A5"/>
    <w:rsid w:val="00B11F36"/>
    <w:rsid w:val="00B22B3F"/>
    <w:rsid w:val="00B2558D"/>
    <w:rsid w:val="00B5153F"/>
    <w:rsid w:val="00B65538"/>
    <w:rsid w:val="00B82B57"/>
    <w:rsid w:val="00B86496"/>
    <w:rsid w:val="00B94D65"/>
    <w:rsid w:val="00BB6247"/>
    <w:rsid w:val="00BE4CE5"/>
    <w:rsid w:val="00BE68F0"/>
    <w:rsid w:val="00BF37E6"/>
    <w:rsid w:val="00C10B7F"/>
    <w:rsid w:val="00C756B5"/>
    <w:rsid w:val="00CB15E8"/>
    <w:rsid w:val="00CB430D"/>
    <w:rsid w:val="00D21B0B"/>
    <w:rsid w:val="00D415A4"/>
    <w:rsid w:val="00D460C4"/>
    <w:rsid w:val="00D87CFE"/>
    <w:rsid w:val="00D91740"/>
    <w:rsid w:val="00DA1206"/>
    <w:rsid w:val="00DF3F1D"/>
    <w:rsid w:val="00E0357F"/>
    <w:rsid w:val="00E63C1E"/>
    <w:rsid w:val="00EA7FCB"/>
    <w:rsid w:val="00EB40DD"/>
    <w:rsid w:val="00EC0537"/>
    <w:rsid w:val="00ED7822"/>
    <w:rsid w:val="00F06EA0"/>
    <w:rsid w:val="00F07114"/>
    <w:rsid w:val="00F120AD"/>
    <w:rsid w:val="00F15FF1"/>
    <w:rsid w:val="00F21D13"/>
    <w:rsid w:val="00F36836"/>
    <w:rsid w:val="00F36E89"/>
    <w:rsid w:val="00F36F70"/>
    <w:rsid w:val="00F47BDF"/>
    <w:rsid w:val="00F57DE8"/>
    <w:rsid w:val="00F63988"/>
    <w:rsid w:val="00F80BDF"/>
    <w:rsid w:val="00FB2A8C"/>
    <w:rsid w:val="00FC7439"/>
    <w:rsid w:val="00FD3AB8"/>
    <w:rsid w:val="00FF15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F4C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A2527"/>
    <w:pPr>
      <w:spacing w:after="200" w:line="276" w:lineRule="auto"/>
      <w:jc w:val="both"/>
    </w:pPr>
    <w:rPr>
      <w:sz w:val="22"/>
      <w:szCs w:val="22"/>
      <w:lang w:eastAsia="en-US"/>
    </w:rPr>
  </w:style>
  <w:style w:type="paragraph" w:styleId="Nadpis1">
    <w:name w:val="heading 1"/>
    <w:basedOn w:val="Normln"/>
    <w:next w:val="Normln"/>
    <w:link w:val="Nadpis1Char"/>
    <w:uiPriority w:val="9"/>
    <w:qFormat/>
    <w:rsid w:val="00971378"/>
    <w:pPr>
      <w:keepNext/>
      <w:keepLines/>
      <w:spacing w:before="480" w:after="0"/>
      <w:outlineLvl w:val="0"/>
    </w:pPr>
    <w:rPr>
      <w:rFonts w:ascii="Myriad Pro" w:eastAsia="Times New Roman" w:hAnsi="Myriad Pro"/>
      <w:b/>
      <w:bCs/>
      <w:sz w:val="32"/>
      <w:szCs w:val="28"/>
      <w:lang w:val="x-none" w:eastAsia="x-none"/>
    </w:rPr>
  </w:style>
  <w:style w:type="paragraph" w:styleId="Nadpis2">
    <w:name w:val="heading 2"/>
    <w:basedOn w:val="Normln"/>
    <w:next w:val="Normln"/>
    <w:link w:val="Nadpis2Char"/>
    <w:uiPriority w:val="9"/>
    <w:unhideWhenUsed/>
    <w:qFormat/>
    <w:rsid w:val="00971378"/>
    <w:pPr>
      <w:keepNext/>
      <w:spacing w:before="240" w:after="60"/>
      <w:outlineLvl w:val="1"/>
    </w:pPr>
    <w:rPr>
      <w:rFonts w:ascii="Myriad Pro" w:eastAsia="Times New Roman" w:hAnsi="Myriad Pro"/>
      <w:b/>
      <w:bCs/>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F47BD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47BDF"/>
  </w:style>
  <w:style w:type="paragraph" w:styleId="Zpat">
    <w:name w:val="footer"/>
    <w:basedOn w:val="Normln"/>
    <w:link w:val="ZpatChar"/>
    <w:uiPriority w:val="99"/>
    <w:unhideWhenUsed/>
    <w:rsid w:val="00F47BDF"/>
    <w:pPr>
      <w:tabs>
        <w:tab w:val="center" w:pos="4536"/>
        <w:tab w:val="right" w:pos="9072"/>
      </w:tabs>
      <w:spacing w:after="0" w:line="240" w:lineRule="auto"/>
    </w:pPr>
  </w:style>
  <w:style w:type="character" w:customStyle="1" w:styleId="ZpatChar">
    <w:name w:val="Zápatí Char"/>
    <w:basedOn w:val="Standardnpsmoodstavce"/>
    <w:link w:val="Zpat"/>
    <w:uiPriority w:val="99"/>
    <w:rsid w:val="00F47BDF"/>
  </w:style>
  <w:style w:type="paragraph" w:styleId="Textbubliny">
    <w:name w:val="Balloon Text"/>
    <w:basedOn w:val="Normln"/>
    <w:link w:val="TextbublinyChar"/>
    <w:uiPriority w:val="99"/>
    <w:semiHidden/>
    <w:unhideWhenUsed/>
    <w:rsid w:val="00F47BDF"/>
    <w:pPr>
      <w:spacing w:after="0" w:line="240" w:lineRule="auto"/>
    </w:pPr>
    <w:rPr>
      <w:rFonts w:ascii="Tahoma" w:hAnsi="Tahoma"/>
      <w:sz w:val="16"/>
      <w:szCs w:val="16"/>
      <w:lang w:val="x-none" w:eastAsia="x-none"/>
    </w:rPr>
  </w:style>
  <w:style w:type="character" w:customStyle="1" w:styleId="TextbublinyChar">
    <w:name w:val="Text bubliny Char"/>
    <w:link w:val="Textbubliny"/>
    <w:uiPriority w:val="99"/>
    <w:semiHidden/>
    <w:rsid w:val="00F47BDF"/>
    <w:rPr>
      <w:rFonts w:ascii="Tahoma" w:hAnsi="Tahoma" w:cs="Tahoma"/>
      <w:sz w:val="16"/>
      <w:szCs w:val="16"/>
    </w:rPr>
  </w:style>
  <w:style w:type="character" w:customStyle="1" w:styleId="Nadpis1Char">
    <w:name w:val="Nadpis 1 Char"/>
    <w:link w:val="Nadpis1"/>
    <w:uiPriority w:val="9"/>
    <w:rsid w:val="00971378"/>
    <w:rPr>
      <w:rFonts w:ascii="Myriad Pro" w:eastAsia="Times New Roman" w:hAnsi="Myriad Pro"/>
      <w:b/>
      <w:bCs/>
      <w:sz w:val="32"/>
      <w:szCs w:val="28"/>
      <w:lang w:val="x-none" w:eastAsia="x-none"/>
    </w:rPr>
  </w:style>
  <w:style w:type="character" w:styleId="Zstupntext">
    <w:name w:val="Placeholder Text"/>
    <w:uiPriority w:val="99"/>
    <w:semiHidden/>
    <w:rsid w:val="00635E47"/>
    <w:rPr>
      <w:color w:val="808080"/>
    </w:rPr>
  </w:style>
  <w:style w:type="paragraph" w:styleId="Normlnweb">
    <w:name w:val="Normal (Web)"/>
    <w:basedOn w:val="Normln"/>
    <w:uiPriority w:val="99"/>
    <w:semiHidden/>
    <w:unhideWhenUsed/>
    <w:rsid w:val="00AC6790"/>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TUL2011">
    <w:name w:val="TUL2011"/>
    <w:basedOn w:val="Normln"/>
    <w:next w:val="Normln"/>
    <w:link w:val="TUL2011Char"/>
    <w:rsid w:val="0054513A"/>
    <w:rPr>
      <w:rFonts w:ascii="Myriad Pro" w:hAnsi="Myriad Pro"/>
      <w:sz w:val="20"/>
      <w:lang w:val="x-none"/>
    </w:rPr>
  </w:style>
  <w:style w:type="paragraph" w:customStyle="1" w:styleId="Default">
    <w:name w:val="Default"/>
    <w:rsid w:val="00A21B0C"/>
    <w:pPr>
      <w:autoSpaceDE w:val="0"/>
      <w:autoSpaceDN w:val="0"/>
      <w:adjustRightInd w:val="0"/>
    </w:pPr>
    <w:rPr>
      <w:rFonts w:ascii="Myriad Pro" w:hAnsi="Myriad Pro" w:cs="Myriad Pro"/>
      <w:color w:val="000000"/>
      <w:sz w:val="24"/>
      <w:szCs w:val="24"/>
    </w:rPr>
  </w:style>
  <w:style w:type="character" w:customStyle="1" w:styleId="TUL2011Char">
    <w:name w:val="TUL2011 Char"/>
    <w:link w:val="TUL2011"/>
    <w:rsid w:val="0054513A"/>
    <w:rPr>
      <w:rFonts w:ascii="Myriad Pro" w:eastAsia="Calibri" w:hAnsi="Myriad Pro" w:cs="Times New Roman"/>
      <w:szCs w:val="22"/>
      <w:lang w:eastAsia="en-US"/>
    </w:rPr>
  </w:style>
  <w:style w:type="character" w:customStyle="1" w:styleId="Nadpis2Char">
    <w:name w:val="Nadpis 2 Char"/>
    <w:link w:val="Nadpis2"/>
    <w:uiPriority w:val="9"/>
    <w:rsid w:val="00971378"/>
    <w:rPr>
      <w:rFonts w:ascii="Myriad Pro" w:eastAsia="Times New Roman" w:hAnsi="Myriad Pro" w:cs="Times New Roman"/>
      <w:b/>
      <w:bCs/>
      <w:iCs/>
      <w:sz w:val="28"/>
      <w:szCs w:val="28"/>
      <w:lang w:eastAsia="en-US"/>
    </w:rPr>
  </w:style>
  <w:style w:type="character" w:styleId="Hypertextovodkaz">
    <w:name w:val="Hyperlink"/>
    <w:uiPriority w:val="99"/>
    <w:unhideWhenUsed/>
    <w:rsid w:val="00FF15AA"/>
    <w:rPr>
      <w:color w:val="0000FF"/>
      <w:u w:val="single"/>
    </w:rPr>
  </w:style>
  <w:style w:type="character" w:styleId="Nevyeenzmnka">
    <w:name w:val="Unresolved Mention"/>
    <w:uiPriority w:val="99"/>
    <w:semiHidden/>
    <w:unhideWhenUsed/>
    <w:rsid w:val="00FF15AA"/>
    <w:rPr>
      <w:color w:val="605E5C"/>
      <w:shd w:val="clear" w:color="auto" w:fill="E1DFDD"/>
    </w:rPr>
  </w:style>
  <w:style w:type="paragraph" w:styleId="Bezmezer">
    <w:name w:val="No Spacing"/>
    <w:uiPriority w:val="1"/>
    <w:qFormat/>
    <w:rsid w:val="00EA7FCB"/>
    <w:rPr>
      <w:sz w:val="22"/>
      <w:szCs w:val="22"/>
      <w:lang w:eastAsia="en-US"/>
    </w:rPr>
  </w:style>
  <w:style w:type="paragraph" w:customStyle="1" w:styleId="Codeiguess">
    <w:name w:val="Code i guess"/>
    <w:basedOn w:val="Bezmezer"/>
    <w:next w:val="Normln"/>
    <w:qFormat/>
    <w:rsid w:val="00C10B7F"/>
    <w:pPr>
      <w:keepNext/>
      <w:keepLines/>
      <w:pBdr>
        <w:top w:val="single" w:sz="4" w:space="1" w:color="auto"/>
        <w:left w:val="single" w:sz="4" w:space="4" w:color="auto"/>
        <w:bottom w:val="single" w:sz="4" w:space="1" w:color="auto"/>
        <w:right w:val="single" w:sz="4" w:space="4" w:color="auto"/>
      </w:pBdr>
      <w:spacing w:before="142" w:after="142"/>
      <w:contextualSpacing/>
    </w:pPr>
    <w:rPr>
      <w:rFonts w:ascii="Courier New" w:hAnsi="Courier New"/>
      <w:sz w:val="20"/>
    </w:rPr>
  </w:style>
  <w:style w:type="paragraph" w:styleId="Bibliografie">
    <w:name w:val="Bibliography"/>
    <w:basedOn w:val="Normln"/>
    <w:next w:val="Normln"/>
    <w:uiPriority w:val="37"/>
    <w:unhideWhenUsed/>
    <w:rsid w:val="001169A2"/>
  </w:style>
  <w:style w:type="table" w:styleId="Mkatabulky">
    <w:name w:val="Table Grid"/>
    <w:basedOn w:val="Normlntabulka"/>
    <w:uiPriority w:val="59"/>
    <w:rsid w:val="00472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2">
    <w:name w:val="Grid Table 4 Accent 2"/>
    <w:basedOn w:val="Normlntabulka"/>
    <w:uiPriority w:val="49"/>
    <w:rsid w:val="0047298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Odkaznakoment">
    <w:name w:val="annotation reference"/>
    <w:uiPriority w:val="99"/>
    <w:semiHidden/>
    <w:unhideWhenUsed/>
    <w:rsid w:val="00A70261"/>
    <w:rPr>
      <w:sz w:val="16"/>
      <w:szCs w:val="16"/>
    </w:rPr>
  </w:style>
  <w:style w:type="paragraph" w:styleId="Textkomente">
    <w:name w:val="annotation text"/>
    <w:basedOn w:val="Normln"/>
    <w:link w:val="TextkomenteChar"/>
    <w:uiPriority w:val="99"/>
    <w:semiHidden/>
    <w:unhideWhenUsed/>
    <w:rsid w:val="00A70261"/>
    <w:rPr>
      <w:sz w:val="20"/>
      <w:szCs w:val="20"/>
    </w:rPr>
  </w:style>
  <w:style w:type="character" w:customStyle="1" w:styleId="TextkomenteChar">
    <w:name w:val="Text komentáře Char"/>
    <w:link w:val="Textkomente"/>
    <w:uiPriority w:val="99"/>
    <w:semiHidden/>
    <w:rsid w:val="00A70261"/>
    <w:rPr>
      <w:lang w:eastAsia="en-US"/>
    </w:rPr>
  </w:style>
  <w:style w:type="paragraph" w:styleId="Pedmtkomente">
    <w:name w:val="annotation subject"/>
    <w:basedOn w:val="Textkomente"/>
    <w:next w:val="Textkomente"/>
    <w:link w:val="PedmtkomenteChar"/>
    <w:uiPriority w:val="99"/>
    <w:semiHidden/>
    <w:unhideWhenUsed/>
    <w:rsid w:val="00A70261"/>
    <w:rPr>
      <w:b/>
      <w:bCs/>
    </w:rPr>
  </w:style>
  <w:style w:type="character" w:customStyle="1" w:styleId="PedmtkomenteChar">
    <w:name w:val="Předmět komentáře Char"/>
    <w:link w:val="Pedmtkomente"/>
    <w:uiPriority w:val="99"/>
    <w:semiHidden/>
    <w:rsid w:val="00A7026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9940">
      <w:bodyDiv w:val="1"/>
      <w:marLeft w:val="0"/>
      <w:marRight w:val="0"/>
      <w:marTop w:val="0"/>
      <w:marBottom w:val="0"/>
      <w:divBdr>
        <w:top w:val="none" w:sz="0" w:space="0" w:color="auto"/>
        <w:left w:val="none" w:sz="0" w:space="0" w:color="auto"/>
        <w:bottom w:val="none" w:sz="0" w:space="0" w:color="auto"/>
        <w:right w:val="none" w:sz="0" w:space="0" w:color="auto"/>
      </w:divBdr>
    </w:div>
    <w:div w:id="385880870">
      <w:bodyDiv w:val="1"/>
      <w:marLeft w:val="0"/>
      <w:marRight w:val="0"/>
      <w:marTop w:val="0"/>
      <w:marBottom w:val="0"/>
      <w:divBdr>
        <w:top w:val="none" w:sz="0" w:space="0" w:color="auto"/>
        <w:left w:val="none" w:sz="0" w:space="0" w:color="auto"/>
        <w:bottom w:val="none" w:sz="0" w:space="0" w:color="auto"/>
        <w:right w:val="none" w:sz="0" w:space="0" w:color="auto"/>
      </w:divBdr>
    </w:div>
    <w:div w:id="705757544">
      <w:bodyDiv w:val="1"/>
      <w:marLeft w:val="0"/>
      <w:marRight w:val="0"/>
      <w:marTop w:val="0"/>
      <w:marBottom w:val="0"/>
      <w:divBdr>
        <w:top w:val="none" w:sz="0" w:space="0" w:color="auto"/>
        <w:left w:val="none" w:sz="0" w:space="0" w:color="auto"/>
        <w:bottom w:val="none" w:sz="0" w:space="0" w:color="auto"/>
        <w:right w:val="none" w:sz="0" w:space="0" w:color="auto"/>
      </w:divBdr>
    </w:div>
    <w:div w:id="9542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znam.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elaborat-sablon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Pre16</b:Tag>
    <b:SourceType>InternetSite</b:SourceType>
    <b:Guid>{392375EF-FA1D-44B5-A909-70AEE0639A9F}</b:Guid>
    <b:Title>How virbr0-nic is created?</b:Title>
    <b:Year>2016</b:Year>
    <b:Author>
      <b:Author>
        <b:NameList>
          <b:Person>
            <b:Last>Previtera</b:Last>
            <b:First>Giorgio</b:First>
          </b:Person>
        </b:NameList>
      </b:Author>
    </b:Author>
    <b:InternetSiteTitle>serverfault</b:InternetSiteTitle>
    <b:Month>Únor</b:Month>
    <b:Day>12</b:Day>
    <b:URL>https://serverfault.com/a/516558</b:URL>
    <b:YearAccessed>2022</b:YearAccessed>
    <b:MonthAccessed>Březen</b:MonthAccessed>
    <b:DayAccessed>1</b:DayAccessed>
    <b:RefOrder>1</b:RefOrder>
  </b:Source>
  <b:Source>
    <b:Tag>mhc21</b:Tag>
    <b:SourceType>InternetSite</b:SourceType>
    <b:Guid>{21C04628-3929-4348-8BDB-D27BB9D70B39}</b:Guid>
    <b:Author>
      <b:Author>
        <b:Corporate>mhck</b:Corporate>
      </b:Author>
    </b:Author>
    <b:Title>Why is my ethernet interface called enp0s10 instead of eth0?</b:Title>
    <b:InternetSiteTitle>StackExchange</b:InternetSiteTitle>
    <b:Year>2021</b:Year>
    <b:Month>Listopad</b:Month>
    <b:Day>16</b:Day>
    <b:YearAccessed>2022</b:YearAccessed>
    <b:MonthAccessed>Březen</b:MonthAccessed>
    <b:DayAccessed>1</b:DayAccessed>
    <b:URL>https://unix.stackexchange.com/a/566795</b:URL>
    <b:RefOrder>2</b:RefOrder>
  </b:Source>
  <b:Source>
    <b:Tag>fre21</b:Tag>
    <b:SourceType>InternetSite</b:SourceType>
    <b:Guid>{0FF17A55-5E7A-41AA-98B4-8A056D291347}</b:Guid>
    <b:Author>
      <b:Author>
        <b:Corporate>freedesktop.org</b:Corporate>
      </b:Author>
    </b:Author>
    <b:Title>systemd.net-naming-scheme — Network device naming schemes</b:Title>
    <b:Year>2021</b:Year>
    <b:Month>Prosinec</b:Month>
    <b:Day>23</b:Day>
    <b:YearAccessed>2022</b:YearAccessed>
    <b:MonthAccessed>Březen</b:MonthAccessed>
    <b:DayAccessed>1</b:DayAccessed>
    <b:URL>https://www.freedesktop.org/software/systemd/man/systemd.net-naming-scheme.html</b:URL>
    <b:RefOrder>3</b:RefOrder>
  </b:Source>
</b:Sources>
</file>

<file path=customXml/itemProps1.xml><?xml version="1.0" encoding="utf-8"?>
<ds:datastoreItem xmlns:ds="http://schemas.openxmlformats.org/officeDocument/2006/customXml" ds:itemID="{65090D16-0CDA-4780-A002-63778778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elaborat-sablona.dot</Template>
  <TotalTime>0</TotalTime>
  <Pages>11</Pages>
  <Words>2858</Words>
  <Characters>16869</Characters>
  <Application>Microsoft Office Word</Application>
  <DocSecurity>0</DocSecurity>
  <Lines>140</Lines>
  <Paragraphs>39</Paragraphs>
  <ScaleCrop>false</ScaleCrop>
  <HeadingPairs>
    <vt:vector size="2" baseType="variant">
      <vt:variant>
        <vt:lpstr>Název</vt:lpstr>
      </vt:variant>
      <vt:variant>
        <vt:i4>1</vt:i4>
      </vt:variant>
    </vt:vector>
  </HeadingPairs>
  <TitlesOfParts>
    <vt:vector size="1" baseType="lpstr">
      <vt:lpstr>TULšablonaWORD2011</vt:lpstr>
    </vt:vector>
  </TitlesOfParts>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TULšablonaWORD2011</dc:title>
  <dc:subject/>
  <dc:creator/>
  <cp:keywords/>
  <cp:lastModifiedBy/>
  <cp:revision>1</cp:revision>
  <dcterms:created xsi:type="dcterms:W3CDTF">2022-03-01T11:34:00Z</dcterms:created>
  <dcterms:modified xsi:type="dcterms:W3CDTF">2022-03-01T20:13:00Z</dcterms:modified>
</cp:coreProperties>
</file>